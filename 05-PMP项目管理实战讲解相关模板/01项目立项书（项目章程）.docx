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D7764" w14:textId="231B3B98" w:rsidR="00EB4ED3" w:rsidRPr="00EB4ED3" w:rsidRDefault="00A9234A" w:rsidP="00EB4ED3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EB4ED3">
        <w:rPr>
          <w:rFonts w:ascii="黑体" w:eastAsia="黑体" w:hAnsi="黑体" w:hint="eastAsia"/>
          <w:sz w:val="44"/>
          <w:szCs w:val="44"/>
        </w:rPr>
        <w:t>项目</w:t>
      </w:r>
      <w:r w:rsidR="005A0E5E">
        <w:rPr>
          <w:rFonts w:ascii="黑体" w:eastAsia="黑体" w:hAnsi="黑体" w:hint="eastAsia"/>
          <w:sz w:val="44"/>
          <w:szCs w:val="44"/>
        </w:rPr>
        <w:t>立项</w:t>
      </w:r>
      <w:r w:rsidRPr="00EB4ED3">
        <w:rPr>
          <w:rFonts w:ascii="黑体" w:eastAsia="黑体" w:hAnsi="黑体" w:hint="eastAsia"/>
          <w:sz w:val="44"/>
          <w:szCs w:val="44"/>
        </w:rPr>
        <w:t>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2035"/>
        <w:gridCol w:w="306"/>
        <w:gridCol w:w="2571"/>
        <w:gridCol w:w="1630"/>
        <w:gridCol w:w="522"/>
        <w:gridCol w:w="1137"/>
        <w:gridCol w:w="3597"/>
      </w:tblGrid>
      <w:tr w:rsidR="00A9234A" w:rsidRPr="000646B5" w14:paraId="1EB06335" w14:textId="77777777" w:rsidTr="00EA462E">
        <w:tc>
          <w:tcPr>
            <w:tcW w:w="1556" w:type="pct"/>
            <w:gridSpan w:val="2"/>
            <w:shd w:val="clear" w:color="auto" w:fill="C6D9F1"/>
          </w:tcPr>
          <w:p w14:paraId="712A3A86" w14:textId="77777777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项目名称</w:t>
            </w:r>
          </w:p>
        </w:tc>
        <w:tc>
          <w:tcPr>
            <w:tcW w:w="1590" w:type="pct"/>
            <w:gridSpan w:val="3"/>
            <w:shd w:val="clear" w:color="auto" w:fill="C6D9F1"/>
          </w:tcPr>
          <w:p w14:paraId="7C1428FA" w14:textId="77777777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客户名称</w:t>
            </w:r>
          </w:p>
        </w:tc>
        <w:tc>
          <w:tcPr>
            <w:tcW w:w="1854" w:type="pct"/>
            <w:gridSpan w:val="3"/>
            <w:shd w:val="clear" w:color="auto" w:fill="C6D9F1"/>
          </w:tcPr>
          <w:p w14:paraId="2C74FA3B" w14:textId="50DBA12B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</w:t>
            </w:r>
            <w:r w:rsidR="002C050D">
              <w:rPr>
                <w:rFonts w:hint="eastAsia"/>
                <w:b/>
                <w:sz w:val="21"/>
                <w:szCs w:val="21"/>
              </w:rPr>
              <w:t>实施</w:t>
            </w:r>
            <w:r w:rsidRPr="000646B5">
              <w:rPr>
                <w:rFonts w:hint="eastAsia"/>
                <w:b/>
                <w:sz w:val="21"/>
                <w:szCs w:val="21"/>
              </w:rPr>
              <w:t>地点</w:t>
            </w:r>
          </w:p>
        </w:tc>
      </w:tr>
      <w:tr w:rsidR="00A9234A" w:rsidRPr="000646B5" w14:paraId="3A1B72CA" w14:textId="77777777" w:rsidTr="00EA462E">
        <w:tc>
          <w:tcPr>
            <w:tcW w:w="1556" w:type="pct"/>
            <w:gridSpan w:val="2"/>
          </w:tcPr>
          <w:p w14:paraId="6FDA9D73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590" w:type="pct"/>
            <w:gridSpan w:val="3"/>
          </w:tcPr>
          <w:p w14:paraId="30D743A2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854" w:type="pct"/>
            <w:gridSpan w:val="3"/>
          </w:tcPr>
          <w:p w14:paraId="4D4A6542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tr w:rsidR="00A9234A" w:rsidRPr="000646B5" w14:paraId="4DB1C82D" w14:textId="77777777" w:rsidTr="00B86766">
        <w:tc>
          <w:tcPr>
            <w:tcW w:w="5000" w:type="pct"/>
            <w:gridSpan w:val="8"/>
            <w:shd w:val="clear" w:color="auto" w:fill="C6D9F1"/>
          </w:tcPr>
          <w:p w14:paraId="4A0F72BE" w14:textId="6CCE91DB" w:rsidR="00A9234A" w:rsidRPr="000646B5" w:rsidRDefault="00A9234A" w:rsidP="00F465CD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合同</w:t>
            </w:r>
            <w:r w:rsidR="00F465CD" w:rsidRPr="000646B5">
              <w:rPr>
                <w:rFonts w:hint="eastAsia"/>
                <w:b/>
                <w:sz w:val="21"/>
                <w:szCs w:val="21"/>
              </w:rPr>
              <w:t>信息</w:t>
            </w:r>
          </w:p>
        </w:tc>
      </w:tr>
      <w:tr w:rsidR="00A9234A" w:rsidRPr="000646B5" w14:paraId="543C74E2" w14:textId="77777777" w:rsidTr="00B86766">
        <w:tc>
          <w:tcPr>
            <w:tcW w:w="5000" w:type="pct"/>
            <w:gridSpan w:val="8"/>
          </w:tcPr>
          <w:p w14:paraId="3859486E" w14:textId="6ABB714A" w:rsidR="00A9234A" w:rsidRPr="000646B5" w:rsidRDefault="00F465CD" w:rsidP="00F465CD">
            <w:pPr>
              <w:rPr>
                <w:rFonts w:ascii="宋体" w:hAnsi="宋体"/>
                <w:sz w:val="21"/>
                <w:szCs w:val="21"/>
              </w:rPr>
            </w:pPr>
            <w:r w:rsidRPr="000646B5">
              <w:rPr>
                <w:rFonts w:ascii="宋体" w:hAnsi="宋体" w:hint="eastAsia"/>
                <w:sz w:val="21"/>
                <w:szCs w:val="21"/>
              </w:rPr>
              <w:t>合同编号：</w:t>
            </w:r>
            <w:r w:rsidR="00A9234A" w:rsidRPr="000646B5">
              <w:rPr>
                <w:rFonts w:ascii="宋体" w:hAnsi="宋体" w:hint="eastAsia"/>
                <w:sz w:val="21"/>
                <w:szCs w:val="21"/>
              </w:rPr>
              <w:t>_</w:t>
            </w:r>
            <w:r w:rsidR="00A9234A" w:rsidRPr="000646B5">
              <w:rPr>
                <w:rFonts w:ascii="宋体" w:hAnsi="宋体" w:hint="eastAsia"/>
                <w:sz w:val="21"/>
                <w:szCs w:val="21"/>
                <w:u w:val="single"/>
              </w:rPr>
              <w:t xml:space="preserve">_            _  </w:t>
            </w:r>
            <w:r w:rsidR="00A9234A" w:rsidRPr="000646B5">
              <w:rPr>
                <w:rFonts w:ascii="宋体" w:hAnsi="宋体" w:hint="eastAsia"/>
                <w:sz w:val="21"/>
                <w:szCs w:val="21"/>
              </w:rPr>
              <w:t>__</w:t>
            </w:r>
            <w:r w:rsidRPr="000646B5">
              <w:rPr>
                <w:rFonts w:ascii="宋体" w:hAnsi="宋体" w:hint="eastAsia"/>
                <w:sz w:val="21"/>
                <w:szCs w:val="21"/>
              </w:rPr>
              <w:t xml:space="preserve">       </w:t>
            </w:r>
            <w:r w:rsidR="00F15C68">
              <w:rPr>
                <w:rFonts w:ascii="宋体" w:hAnsi="宋体"/>
                <w:sz w:val="21"/>
                <w:szCs w:val="21"/>
              </w:rPr>
              <w:t xml:space="preserve">     </w:t>
            </w:r>
            <w:r w:rsidRPr="000646B5">
              <w:rPr>
                <w:rFonts w:ascii="宋体" w:hAnsi="宋体" w:hint="eastAsia"/>
                <w:sz w:val="21"/>
                <w:szCs w:val="21"/>
              </w:rPr>
              <w:t>合同名称：</w:t>
            </w:r>
            <w:r w:rsidR="00F15C68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F15C68">
              <w:rPr>
                <w:rFonts w:ascii="宋体" w:hAnsi="宋体"/>
                <w:sz w:val="21"/>
                <w:szCs w:val="21"/>
              </w:rPr>
              <w:t xml:space="preserve">                                </w:t>
            </w:r>
            <w:r w:rsidR="00972636" w:rsidRPr="000646B5">
              <w:rPr>
                <w:rFonts w:ascii="宋体" w:eastAsia="宋体" w:hAnsi="宋体" w:cs="Tahoma"/>
                <w:color w:val="000000"/>
                <w:szCs w:val="21"/>
              </w:rPr>
              <w:object w:dxaOrig="225" w:dyaOrig="225" w14:anchorId="01B29B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in;height:18pt" o:ole="">
                  <v:imagedata r:id="rId8" o:title=""/>
                </v:shape>
                <w:control r:id="rId9" w:name="DefaultOcxName" w:shapeid="_x0000_i1030"/>
              </w:object>
            </w:r>
            <w:r w:rsidR="00972636" w:rsidRPr="000646B5">
              <w:rPr>
                <w:rFonts w:ascii="宋体" w:eastAsia="宋体" w:hAnsi="宋体" w:cs="Tahoma"/>
                <w:color w:val="000000"/>
                <w:szCs w:val="21"/>
              </w:rPr>
              <w:object w:dxaOrig="225" w:dyaOrig="225" w14:anchorId="3C10CF36">
                <v:shape id="_x0000_i1033" type="#_x0000_t75" style="width:1in;height:18pt" o:ole="">
                  <v:imagedata r:id="rId10" o:title=""/>
                </v:shape>
                <w:control r:id="rId11" w:name="DefaultOcxName1" w:shapeid="_x0000_i1033"/>
              </w:object>
            </w:r>
            <w:r w:rsidRPr="000646B5">
              <w:rPr>
                <w:rFonts w:ascii="宋体" w:hAnsi="宋体" w:cs="Tahoma" w:hint="eastAsia"/>
                <w:color w:val="000000"/>
                <w:sz w:val="21"/>
                <w:szCs w:val="21"/>
              </w:rPr>
              <w:t>金额（或预计）：</w:t>
            </w:r>
            <w:r w:rsidR="008D08BC">
              <w:rPr>
                <w:rFonts w:ascii="宋体" w:hAnsi="宋体" w:cs="Tahoma" w:hint="eastAsia"/>
                <w:color w:val="000000"/>
                <w:sz w:val="21"/>
                <w:szCs w:val="21"/>
              </w:rPr>
              <w:t xml:space="preserve"> </w:t>
            </w:r>
            <w:r w:rsidR="008D08BC">
              <w:rPr>
                <w:rFonts w:ascii="宋体" w:hAnsi="宋体" w:cs="Tahoma"/>
                <w:color w:val="000000"/>
                <w:sz w:val="21"/>
                <w:szCs w:val="21"/>
              </w:rPr>
              <w:t xml:space="preserve">         </w:t>
            </w:r>
            <w:r w:rsidR="00A9234A" w:rsidRPr="000646B5">
              <w:rPr>
                <w:rFonts w:ascii="宋体" w:hAnsi="宋体" w:hint="eastAsia"/>
                <w:sz w:val="21"/>
                <w:szCs w:val="21"/>
                <w:u w:val="single"/>
              </w:rPr>
              <w:t>元</w:t>
            </w:r>
          </w:p>
        </w:tc>
      </w:tr>
      <w:tr w:rsidR="00A9234A" w:rsidRPr="000646B5" w14:paraId="3C6B72D8" w14:textId="77777777" w:rsidTr="00B86766">
        <w:tc>
          <w:tcPr>
            <w:tcW w:w="5000" w:type="pct"/>
            <w:gridSpan w:val="8"/>
            <w:shd w:val="clear" w:color="auto" w:fill="C6D9F1"/>
          </w:tcPr>
          <w:p w14:paraId="2E5CE289" w14:textId="3B303F99" w:rsidR="00A9234A" w:rsidRPr="000646B5" w:rsidRDefault="00A9234A" w:rsidP="00704212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项目进度目标</w:t>
            </w:r>
          </w:p>
        </w:tc>
      </w:tr>
      <w:tr w:rsidR="00A9234A" w:rsidRPr="000646B5" w14:paraId="7FB06126" w14:textId="77777777" w:rsidTr="00B86766">
        <w:tc>
          <w:tcPr>
            <w:tcW w:w="5000" w:type="pct"/>
            <w:gridSpan w:val="8"/>
          </w:tcPr>
          <w:p w14:paraId="0121907B" w14:textId="76FCE77F" w:rsidR="00A9234A" w:rsidRPr="000646B5" w:rsidRDefault="00822D6F" w:rsidP="00B86766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项目启动日期：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>XXXX-XX-XX</w:t>
            </w:r>
            <w:r w:rsidR="00DB6754">
              <w:rPr>
                <w:sz w:val="21"/>
                <w:szCs w:val="21"/>
                <w:u w:val="single"/>
              </w:rPr>
              <w:t xml:space="preserve"> </w:t>
            </w:r>
            <w:r w:rsidR="00DB6754">
              <w:rPr>
                <w:rFonts w:hint="eastAsia"/>
                <w:sz w:val="21"/>
                <w:szCs w:val="21"/>
              </w:rPr>
              <w:t xml:space="preserve"> </w:t>
            </w:r>
            <w:r w:rsidR="00DB6754">
              <w:rPr>
                <w:sz w:val="21"/>
                <w:szCs w:val="21"/>
              </w:rPr>
              <w:t xml:space="preserve">  </w:t>
            </w:r>
            <w:r w:rsidR="00DB6754">
              <w:rPr>
                <w:rFonts w:hint="eastAsia"/>
                <w:sz w:val="21"/>
                <w:szCs w:val="21"/>
              </w:rPr>
              <w:t>预</w:t>
            </w:r>
            <w:r w:rsidR="00A9234A" w:rsidRPr="000646B5">
              <w:rPr>
                <w:rFonts w:hint="eastAsia"/>
                <w:sz w:val="21"/>
                <w:szCs w:val="21"/>
              </w:rPr>
              <w:t>计</w:t>
            </w:r>
            <w:r w:rsidR="00DB6754">
              <w:rPr>
                <w:rFonts w:hint="eastAsia"/>
                <w:sz w:val="21"/>
                <w:szCs w:val="21"/>
              </w:rPr>
              <w:t>完工</w:t>
            </w:r>
            <w:r w:rsidR="00A9234A" w:rsidRPr="000646B5">
              <w:rPr>
                <w:rFonts w:hint="eastAsia"/>
                <w:sz w:val="21"/>
                <w:szCs w:val="21"/>
              </w:rPr>
              <w:t>日期：</w:t>
            </w:r>
            <w:r w:rsidR="00A9234A" w:rsidRPr="000646B5">
              <w:rPr>
                <w:rFonts w:hint="eastAsia"/>
                <w:sz w:val="21"/>
                <w:szCs w:val="21"/>
                <w:u w:val="single"/>
              </w:rPr>
              <w:t>XXXX-XX-XX</w:t>
            </w:r>
          </w:p>
        </w:tc>
      </w:tr>
      <w:tr w:rsidR="00A9234A" w:rsidRPr="000646B5" w14:paraId="0CCD9A81" w14:textId="77777777" w:rsidTr="00B86766">
        <w:tc>
          <w:tcPr>
            <w:tcW w:w="5000" w:type="pct"/>
            <w:gridSpan w:val="8"/>
            <w:shd w:val="clear" w:color="auto" w:fill="C6D9F1"/>
          </w:tcPr>
          <w:p w14:paraId="2C8BDDED" w14:textId="5F776752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bookmarkStart w:id="1" w:name="_Hlk320522065"/>
            <w:r w:rsidRPr="000646B5">
              <w:rPr>
                <w:rFonts w:hint="eastAsia"/>
                <w:b/>
                <w:sz w:val="21"/>
                <w:szCs w:val="21"/>
              </w:rPr>
              <w:t>主要里程碑</w:t>
            </w:r>
            <w:r w:rsidR="0019001B">
              <w:rPr>
                <w:rFonts w:hint="eastAsia"/>
                <w:b/>
                <w:sz w:val="21"/>
                <w:szCs w:val="21"/>
              </w:rPr>
              <w:t>及</w:t>
            </w:r>
            <w:r w:rsidR="00BB6526">
              <w:rPr>
                <w:rFonts w:hint="eastAsia"/>
                <w:b/>
                <w:sz w:val="21"/>
                <w:szCs w:val="21"/>
              </w:rPr>
              <w:t>对应</w:t>
            </w:r>
            <w:r w:rsidR="0019001B">
              <w:rPr>
                <w:rFonts w:hint="eastAsia"/>
                <w:b/>
                <w:sz w:val="21"/>
                <w:szCs w:val="21"/>
              </w:rPr>
              <w:t>收款比例</w:t>
            </w:r>
            <w:r w:rsidR="00BB6526">
              <w:rPr>
                <w:rFonts w:hint="eastAsia"/>
                <w:b/>
                <w:sz w:val="21"/>
                <w:szCs w:val="21"/>
              </w:rPr>
              <w:t>（如有）</w:t>
            </w:r>
          </w:p>
        </w:tc>
      </w:tr>
      <w:tr w:rsidR="00A9234A" w:rsidRPr="000646B5" w14:paraId="332E1E8A" w14:textId="77777777" w:rsidTr="00EA462E">
        <w:tc>
          <w:tcPr>
            <w:tcW w:w="838" w:type="pct"/>
          </w:tcPr>
          <w:p w14:paraId="46ACEC54" w14:textId="5C6666C8" w:rsidR="00A9234A" w:rsidRPr="000646B5" w:rsidRDefault="00BB6526" w:rsidP="00B8676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主要里程碑</w:t>
            </w:r>
            <w:r w:rsidR="00A9234A" w:rsidRPr="000646B5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33" w:type="pct"/>
            <w:gridSpan w:val="3"/>
          </w:tcPr>
          <w:p w14:paraId="72F32575" w14:textId="674C3FB9" w:rsidR="00A9234A" w:rsidRPr="000646B5" w:rsidRDefault="00EA462E" w:rsidP="00B8676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主要里程碑描述</w:t>
            </w:r>
          </w:p>
        </w:tc>
        <w:tc>
          <w:tcPr>
            <w:tcW w:w="1160" w:type="pct"/>
            <w:gridSpan w:val="3"/>
          </w:tcPr>
          <w:p w14:paraId="74F0FCA0" w14:textId="480BEB75" w:rsidR="00A9234A" w:rsidRPr="000646B5" w:rsidRDefault="00EA462E" w:rsidP="00B8676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付款比例</w:t>
            </w:r>
          </w:p>
        </w:tc>
        <w:tc>
          <w:tcPr>
            <w:tcW w:w="1269" w:type="pct"/>
          </w:tcPr>
          <w:p w14:paraId="5C188188" w14:textId="77777777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9234A" w:rsidRPr="000646B5" w14:paraId="54369F78" w14:textId="77777777" w:rsidTr="00EA462E">
        <w:tc>
          <w:tcPr>
            <w:tcW w:w="838" w:type="pct"/>
          </w:tcPr>
          <w:p w14:paraId="0B566FB3" w14:textId="10566320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733" w:type="pct"/>
            <w:gridSpan w:val="3"/>
          </w:tcPr>
          <w:p w14:paraId="0E07D828" w14:textId="04E5DFAB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160" w:type="pct"/>
            <w:gridSpan w:val="3"/>
          </w:tcPr>
          <w:p w14:paraId="5DFC3DDD" w14:textId="2634F1A9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269" w:type="pct"/>
          </w:tcPr>
          <w:p w14:paraId="30DE1E21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tr w:rsidR="00A9234A" w:rsidRPr="000646B5" w14:paraId="66D03E31" w14:textId="77777777" w:rsidTr="00EA462E">
        <w:tc>
          <w:tcPr>
            <w:tcW w:w="838" w:type="pct"/>
          </w:tcPr>
          <w:p w14:paraId="4E90A35F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733" w:type="pct"/>
            <w:gridSpan w:val="3"/>
          </w:tcPr>
          <w:p w14:paraId="1DD8591E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160" w:type="pct"/>
            <w:gridSpan w:val="3"/>
          </w:tcPr>
          <w:p w14:paraId="0FDF9311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269" w:type="pct"/>
          </w:tcPr>
          <w:p w14:paraId="0F19AB60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tr w:rsidR="00A9234A" w:rsidRPr="000646B5" w14:paraId="6F9A4848" w14:textId="77777777" w:rsidTr="00EA462E">
        <w:tc>
          <w:tcPr>
            <w:tcW w:w="838" w:type="pct"/>
          </w:tcPr>
          <w:p w14:paraId="5DEEC01B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733" w:type="pct"/>
            <w:gridSpan w:val="3"/>
          </w:tcPr>
          <w:p w14:paraId="2B4CB1A3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160" w:type="pct"/>
            <w:gridSpan w:val="3"/>
          </w:tcPr>
          <w:p w14:paraId="38478E49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  <w:tc>
          <w:tcPr>
            <w:tcW w:w="1269" w:type="pct"/>
          </w:tcPr>
          <w:p w14:paraId="2C2A58B8" w14:textId="77777777" w:rsidR="00A9234A" w:rsidRPr="000646B5" w:rsidRDefault="00A9234A" w:rsidP="00B86766">
            <w:pPr>
              <w:rPr>
                <w:sz w:val="21"/>
                <w:szCs w:val="21"/>
              </w:rPr>
            </w:pPr>
          </w:p>
        </w:tc>
      </w:tr>
      <w:bookmarkEnd w:id="1"/>
      <w:tr w:rsidR="00A9234A" w:rsidRPr="000646B5" w14:paraId="39B508CA" w14:textId="77777777" w:rsidTr="00B86766">
        <w:tc>
          <w:tcPr>
            <w:tcW w:w="5000" w:type="pct"/>
            <w:gridSpan w:val="8"/>
            <w:shd w:val="clear" w:color="auto" w:fill="C6D9F1"/>
          </w:tcPr>
          <w:p w14:paraId="0CD3F044" w14:textId="77777777" w:rsidR="00A9234A" w:rsidRPr="000646B5" w:rsidRDefault="00A9234A" w:rsidP="00822D6F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项目人力目标</w:t>
            </w:r>
          </w:p>
        </w:tc>
      </w:tr>
      <w:tr w:rsidR="00A9234A" w:rsidRPr="000646B5" w14:paraId="6157323C" w14:textId="77777777" w:rsidTr="00B86766">
        <w:tc>
          <w:tcPr>
            <w:tcW w:w="5000" w:type="pct"/>
            <w:gridSpan w:val="8"/>
          </w:tcPr>
          <w:p w14:paraId="711F0E0A" w14:textId="77777777" w:rsidR="00822D6F" w:rsidRPr="000646B5" w:rsidRDefault="00A9234A" w:rsidP="00B86766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实施阶段总人力在</w:t>
            </w:r>
            <w:r w:rsidRPr="000646B5">
              <w:rPr>
                <w:rFonts w:hint="eastAsia"/>
                <w:sz w:val="21"/>
                <w:szCs w:val="21"/>
              </w:rPr>
              <w:t>_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>_   _</w:t>
            </w:r>
            <w:r w:rsidRPr="000646B5">
              <w:rPr>
                <w:rFonts w:hint="eastAsia"/>
                <w:sz w:val="21"/>
                <w:szCs w:val="21"/>
              </w:rPr>
              <w:t>人月以内</w:t>
            </w:r>
            <w:r w:rsidR="00041D72" w:rsidRPr="000646B5">
              <w:rPr>
                <w:rFonts w:hint="eastAsia"/>
                <w:sz w:val="21"/>
                <w:szCs w:val="21"/>
              </w:rPr>
              <w:t>：</w:t>
            </w:r>
          </w:p>
          <w:p w14:paraId="4F6A7B9C" w14:textId="54EA0337" w:rsidR="00822D6F" w:rsidRPr="000646B5" w:rsidRDefault="00822D6F" w:rsidP="00B86766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20</w:t>
            </w:r>
            <w:r w:rsidR="00D2062B">
              <w:rPr>
                <w:i/>
                <w:color w:val="0000FF"/>
                <w:sz w:val="21"/>
                <w:szCs w:val="21"/>
              </w:rPr>
              <w:t>20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年在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人月以内；</w:t>
            </w:r>
          </w:p>
          <w:p w14:paraId="01C79978" w14:textId="26D34E1B" w:rsidR="00A9234A" w:rsidRPr="00D2062B" w:rsidRDefault="00822D6F" w:rsidP="00787D3E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20</w:t>
            </w:r>
            <w:r w:rsidR="00D2062B">
              <w:rPr>
                <w:i/>
                <w:color w:val="0000FF"/>
                <w:sz w:val="21"/>
                <w:szCs w:val="21"/>
              </w:rPr>
              <w:t>21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年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</w:rPr>
              <w:t>在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人月以内。</w:t>
            </w:r>
          </w:p>
        </w:tc>
      </w:tr>
      <w:tr w:rsidR="00A9234A" w:rsidRPr="000646B5" w14:paraId="4E91EE08" w14:textId="77777777" w:rsidTr="00B86766">
        <w:tc>
          <w:tcPr>
            <w:tcW w:w="5000" w:type="pct"/>
            <w:gridSpan w:val="8"/>
            <w:shd w:val="clear" w:color="auto" w:fill="C6D9F1"/>
          </w:tcPr>
          <w:p w14:paraId="692F16FE" w14:textId="77777777" w:rsidR="00A9234A" w:rsidRPr="000646B5" w:rsidRDefault="00A9234A" w:rsidP="007E798B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lastRenderedPageBreak/>
              <w:t>项目</w:t>
            </w:r>
            <w:r w:rsidR="007E798B" w:rsidRPr="000646B5">
              <w:rPr>
                <w:rFonts w:hint="eastAsia"/>
                <w:b/>
                <w:sz w:val="21"/>
                <w:szCs w:val="21"/>
              </w:rPr>
              <w:t>费用</w:t>
            </w:r>
            <w:r w:rsidRPr="000646B5">
              <w:rPr>
                <w:rFonts w:hint="eastAsia"/>
                <w:b/>
                <w:sz w:val="21"/>
                <w:szCs w:val="21"/>
              </w:rPr>
              <w:t>目标</w:t>
            </w:r>
          </w:p>
        </w:tc>
      </w:tr>
      <w:tr w:rsidR="00A9234A" w:rsidRPr="000646B5" w14:paraId="2FDF87B6" w14:textId="77777777" w:rsidTr="00B86766">
        <w:tc>
          <w:tcPr>
            <w:tcW w:w="5000" w:type="pct"/>
            <w:gridSpan w:val="8"/>
          </w:tcPr>
          <w:p w14:paraId="4F6587FD" w14:textId="25ED9EA7" w:rsidR="00A9234A" w:rsidRPr="000646B5" w:rsidRDefault="00A9234A" w:rsidP="00B86766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实施阶段总费用控制在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 w:rsidRPr="000646B5">
              <w:rPr>
                <w:rFonts w:hint="eastAsia"/>
                <w:sz w:val="21"/>
                <w:szCs w:val="21"/>
              </w:rPr>
              <w:t>元以内</w:t>
            </w:r>
            <w:r w:rsidR="004D7792" w:rsidRPr="000646B5">
              <w:rPr>
                <w:rFonts w:hint="eastAsia"/>
                <w:sz w:val="21"/>
                <w:szCs w:val="21"/>
              </w:rPr>
              <w:t>：</w:t>
            </w:r>
          </w:p>
          <w:p w14:paraId="051EE202" w14:textId="0C6F59AA" w:rsidR="004D7792" w:rsidRPr="000646B5" w:rsidRDefault="00D2062B" w:rsidP="004D7792">
            <w:pPr>
              <w:rPr>
                <w:i/>
                <w:color w:val="0000FF"/>
                <w:sz w:val="21"/>
                <w:szCs w:val="21"/>
              </w:rPr>
            </w:pPr>
            <w:r>
              <w:rPr>
                <w:i/>
                <w:color w:val="0000FF"/>
                <w:sz w:val="21"/>
                <w:szCs w:val="21"/>
              </w:rPr>
              <w:t>2020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</w:rPr>
              <w:t>年在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="004D7792" w:rsidRPr="000646B5">
              <w:rPr>
                <w:rFonts w:hint="eastAsia"/>
                <w:i/>
                <w:color w:val="0000FF"/>
                <w:sz w:val="21"/>
                <w:szCs w:val="21"/>
              </w:rPr>
              <w:t>元以内；</w:t>
            </w:r>
          </w:p>
          <w:p w14:paraId="13228F48" w14:textId="0E171687" w:rsidR="004D7792" w:rsidRPr="00D2062B" w:rsidRDefault="004D7792" w:rsidP="004D7792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20</w:t>
            </w:r>
            <w:r w:rsidR="00D2062B">
              <w:rPr>
                <w:i/>
                <w:color w:val="0000FF"/>
                <w:sz w:val="21"/>
                <w:szCs w:val="21"/>
              </w:rPr>
              <w:t>21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年在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  <w:u w:val="single"/>
              </w:rPr>
              <w:t xml:space="preserve">   </w:t>
            </w: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元以内。</w:t>
            </w:r>
          </w:p>
        </w:tc>
      </w:tr>
      <w:tr w:rsidR="00A9234A" w:rsidRPr="000646B5" w14:paraId="4200FC65" w14:textId="77777777" w:rsidTr="00B86766">
        <w:tc>
          <w:tcPr>
            <w:tcW w:w="5000" w:type="pct"/>
            <w:gridSpan w:val="8"/>
            <w:shd w:val="clear" w:color="auto" w:fill="C6D9F1"/>
          </w:tcPr>
          <w:p w14:paraId="2D6620B1" w14:textId="76E76921" w:rsidR="00A9234A" w:rsidRPr="00C642D0" w:rsidRDefault="00A9234A" w:rsidP="00CE1146">
            <w:pPr>
              <w:rPr>
                <w:b/>
                <w:iCs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项目类型</w:t>
            </w:r>
          </w:p>
        </w:tc>
      </w:tr>
      <w:tr w:rsidR="00A9234A" w:rsidRPr="000646B5" w14:paraId="1112B22B" w14:textId="77777777" w:rsidTr="00B86766">
        <w:tc>
          <w:tcPr>
            <w:tcW w:w="5000" w:type="pct"/>
            <w:gridSpan w:val="8"/>
          </w:tcPr>
          <w:p w14:paraId="2AD38E9C" w14:textId="23124346" w:rsidR="00CE1146" w:rsidRPr="000646B5" w:rsidRDefault="002A0EBD" w:rsidP="00C642D0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sz w:val="21"/>
                <w:szCs w:val="21"/>
              </w:rPr>
              <w:t>□</w:t>
            </w:r>
            <w:r w:rsidR="00A9234A" w:rsidRPr="000646B5">
              <w:rPr>
                <w:rFonts w:hint="eastAsia"/>
                <w:sz w:val="21"/>
                <w:szCs w:val="21"/>
              </w:rPr>
              <w:t>软件□集成□产品□课题</w:t>
            </w:r>
          </w:p>
        </w:tc>
      </w:tr>
      <w:tr w:rsidR="00C642D0" w:rsidRPr="000646B5" w14:paraId="301632A8" w14:textId="77777777" w:rsidTr="00B86766">
        <w:tc>
          <w:tcPr>
            <w:tcW w:w="5000" w:type="pct"/>
            <w:gridSpan w:val="8"/>
          </w:tcPr>
          <w:p w14:paraId="6A328B48" w14:textId="520FF1E8" w:rsidR="00C642D0" w:rsidRPr="000646B5" w:rsidRDefault="00DC575F" w:rsidP="00C642D0">
            <w:pPr>
              <w:rPr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</w:t>
            </w:r>
            <w:r>
              <w:rPr>
                <w:rFonts w:hint="eastAsia"/>
                <w:b/>
                <w:sz w:val="21"/>
                <w:szCs w:val="21"/>
              </w:rPr>
              <w:t>经理及职责</w:t>
            </w:r>
          </w:p>
        </w:tc>
      </w:tr>
      <w:tr w:rsidR="00C642D0" w:rsidRPr="000646B5" w14:paraId="0F6D9CF6" w14:textId="77777777" w:rsidTr="00B86766">
        <w:tc>
          <w:tcPr>
            <w:tcW w:w="5000" w:type="pct"/>
            <w:gridSpan w:val="8"/>
          </w:tcPr>
          <w:p w14:paraId="15EE47C3" w14:textId="77777777" w:rsidR="00C642D0" w:rsidRDefault="00DC575F" w:rsidP="00C642D0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 w:rsidRPr="000646B5"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sz w:val="21"/>
                <w:szCs w:val="21"/>
                <w:u w:val="single"/>
              </w:rPr>
              <w:t xml:space="preserve">      </w:t>
            </w:r>
          </w:p>
          <w:p w14:paraId="52FD0805" w14:textId="77777777" w:rsidR="00DC575F" w:rsidRDefault="00DC575F" w:rsidP="00C642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职责：</w:t>
            </w:r>
          </w:p>
          <w:p w14:paraId="07F379D6" w14:textId="77777777" w:rsidR="00DC575F" w:rsidRDefault="00DC575F" w:rsidP="00C642D0">
            <w:pPr>
              <w:rPr>
                <w:sz w:val="21"/>
                <w:szCs w:val="21"/>
              </w:rPr>
            </w:pPr>
          </w:p>
          <w:p w14:paraId="0DC9BD3E" w14:textId="0F7EA102" w:rsidR="00DC286E" w:rsidRPr="000646B5" w:rsidRDefault="00DC286E" w:rsidP="00C642D0">
            <w:pPr>
              <w:rPr>
                <w:sz w:val="21"/>
                <w:szCs w:val="21"/>
              </w:rPr>
            </w:pPr>
          </w:p>
        </w:tc>
      </w:tr>
      <w:tr w:rsidR="00716FA9" w:rsidRPr="000646B5" w14:paraId="4CE27503" w14:textId="77777777" w:rsidTr="00B86766">
        <w:tc>
          <w:tcPr>
            <w:tcW w:w="5000" w:type="pct"/>
            <w:gridSpan w:val="8"/>
            <w:shd w:val="clear" w:color="auto" w:fill="C6D9F1"/>
          </w:tcPr>
          <w:p w14:paraId="1549D7A4" w14:textId="77777777" w:rsidR="00716FA9" w:rsidRPr="000646B5" w:rsidRDefault="00716FA9" w:rsidP="00D9720C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</w:t>
            </w:r>
            <w:r w:rsidR="00D9720C" w:rsidRPr="000646B5">
              <w:rPr>
                <w:rFonts w:hint="eastAsia"/>
                <w:b/>
                <w:sz w:val="21"/>
                <w:szCs w:val="21"/>
              </w:rPr>
              <w:t>其他信息</w:t>
            </w:r>
          </w:p>
        </w:tc>
      </w:tr>
      <w:tr w:rsidR="006735BA" w:rsidRPr="000646B5" w14:paraId="40008634" w14:textId="77777777" w:rsidTr="00B86766">
        <w:tc>
          <w:tcPr>
            <w:tcW w:w="5000" w:type="pct"/>
            <w:gridSpan w:val="8"/>
          </w:tcPr>
          <w:p w14:paraId="26AFC40A" w14:textId="77777777" w:rsidR="006735BA" w:rsidRPr="000646B5" w:rsidRDefault="00716FA9" w:rsidP="00FC23FE">
            <w:pPr>
              <w:rPr>
                <w:sz w:val="21"/>
                <w:szCs w:val="21"/>
                <w:u w:val="single"/>
              </w:rPr>
            </w:pPr>
            <w:r w:rsidRPr="000646B5">
              <w:rPr>
                <w:rFonts w:hint="eastAsia"/>
                <w:sz w:val="21"/>
                <w:szCs w:val="21"/>
              </w:rPr>
              <w:t>□是否有第三方测评□是否有监理□</w:t>
            </w:r>
            <w:r w:rsidR="005426E8" w:rsidRPr="000646B5">
              <w:rPr>
                <w:rFonts w:hint="eastAsia"/>
                <w:sz w:val="21"/>
                <w:szCs w:val="21"/>
              </w:rPr>
              <w:t>验收时用户是否</w:t>
            </w:r>
            <w:r w:rsidR="007B6136" w:rsidRPr="000646B5">
              <w:rPr>
                <w:rFonts w:hint="eastAsia"/>
                <w:sz w:val="21"/>
                <w:szCs w:val="21"/>
              </w:rPr>
              <w:t>能</w:t>
            </w:r>
            <w:r w:rsidR="005426E8" w:rsidRPr="000646B5">
              <w:rPr>
                <w:rFonts w:hint="eastAsia"/>
                <w:sz w:val="21"/>
                <w:szCs w:val="21"/>
              </w:rPr>
              <w:t>出</w:t>
            </w:r>
            <w:r w:rsidR="007B6136" w:rsidRPr="000646B5">
              <w:rPr>
                <w:rFonts w:hint="eastAsia"/>
                <w:sz w:val="21"/>
                <w:szCs w:val="21"/>
              </w:rPr>
              <w:t>具</w:t>
            </w:r>
            <w:r w:rsidR="005426E8" w:rsidRPr="000646B5">
              <w:rPr>
                <w:rFonts w:hint="eastAsia"/>
                <w:sz w:val="21"/>
                <w:szCs w:val="21"/>
              </w:rPr>
              <w:t>验收报告</w:t>
            </w:r>
            <w:r w:rsidR="00DF71F8" w:rsidRPr="000646B5">
              <w:rPr>
                <w:rFonts w:hint="eastAsia"/>
                <w:sz w:val="21"/>
                <w:szCs w:val="21"/>
              </w:rPr>
              <w:t>□</w:t>
            </w:r>
            <w:r w:rsidR="00FC23FE" w:rsidRPr="000646B5">
              <w:rPr>
                <w:rFonts w:hint="eastAsia"/>
                <w:sz w:val="21"/>
                <w:szCs w:val="21"/>
              </w:rPr>
              <w:t>其他</w:t>
            </w:r>
          </w:p>
        </w:tc>
      </w:tr>
      <w:tr w:rsidR="00A9234A" w:rsidRPr="000646B5" w14:paraId="204ED67C" w14:textId="77777777" w:rsidTr="00B86766">
        <w:tc>
          <w:tcPr>
            <w:tcW w:w="5000" w:type="pct"/>
            <w:gridSpan w:val="8"/>
            <w:shd w:val="clear" w:color="auto" w:fill="C6D9F1"/>
          </w:tcPr>
          <w:p w14:paraId="6F29592C" w14:textId="14040A98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项目主要</w:t>
            </w:r>
            <w:r w:rsidR="00DC575F">
              <w:rPr>
                <w:rFonts w:hint="eastAsia"/>
                <w:b/>
                <w:sz w:val="21"/>
                <w:szCs w:val="21"/>
              </w:rPr>
              <w:t>可交付</w:t>
            </w:r>
            <w:r w:rsidR="006B454D">
              <w:rPr>
                <w:rFonts w:hint="eastAsia"/>
                <w:b/>
                <w:sz w:val="21"/>
                <w:szCs w:val="21"/>
              </w:rPr>
              <w:t>成果</w:t>
            </w:r>
          </w:p>
        </w:tc>
      </w:tr>
      <w:tr w:rsidR="00A9234A" w:rsidRPr="000646B5" w14:paraId="61401FA2" w14:textId="77777777" w:rsidTr="00B86766">
        <w:tc>
          <w:tcPr>
            <w:tcW w:w="5000" w:type="pct"/>
            <w:gridSpan w:val="8"/>
          </w:tcPr>
          <w:p w14:paraId="2C185817" w14:textId="77777777" w:rsidR="00920C75" w:rsidRDefault="00920C75" w:rsidP="00DC286E">
            <w:pPr>
              <w:tabs>
                <w:tab w:val="num" w:pos="1440"/>
              </w:tabs>
              <w:rPr>
                <w:iCs/>
                <w:color w:val="0000FF"/>
                <w:sz w:val="21"/>
                <w:szCs w:val="21"/>
              </w:rPr>
            </w:pPr>
          </w:p>
          <w:p w14:paraId="1671FC7C" w14:textId="77777777" w:rsidR="00DC286E" w:rsidRDefault="00DC286E" w:rsidP="00DC286E">
            <w:pPr>
              <w:tabs>
                <w:tab w:val="num" w:pos="1440"/>
              </w:tabs>
              <w:rPr>
                <w:iCs/>
                <w:color w:val="0000FF"/>
                <w:sz w:val="21"/>
                <w:szCs w:val="21"/>
              </w:rPr>
            </w:pPr>
          </w:p>
          <w:p w14:paraId="5F6FDB62" w14:textId="3CF82360" w:rsidR="00DC286E" w:rsidRPr="00DC286E" w:rsidRDefault="00DC286E" w:rsidP="00DC286E">
            <w:pPr>
              <w:tabs>
                <w:tab w:val="num" w:pos="1440"/>
              </w:tabs>
              <w:rPr>
                <w:iCs/>
                <w:color w:val="0000FF"/>
                <w:sz w:val="21"/>
                <w:szCs w:val="21"/>
              </w:rPr>
            </w:pPr>
          </w:p>
        </w:tc>
      </w:tr>
      <w:tr w:rsidR="00A9234A" w:rsidRPr="000646B5" w14:paraId="58465669" w14:textId="77777777" w:rsidTr="00B86766">
        <w:tc>
          <w:tcPr>
            <w:tcW w:w="5000" w:type="pct"/>
            <w:gridSpan w:val="8"/>
            <w:shd w:val="clear" w:color="auto" w:fill="C6D9F1"/>
          </w:tcPr>
          <w:p w14:paraId="093F30F8" w14:textId="46A4FB41" w:rsidR="00A9234A" w:rsidRPr="000646B5" w:rsidRDefault="00A9234A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lastRenderedPageBreak/>
              <w:t>项目</w:t>
            </w:r>
            <w:r w:rsidR="00D2062B">
              <w:rPr>
                <w:rFonts w:hint="eastAsia"/>
                <w:b/>
                <w:sz w:val="21"/>
                <w:szCs w:val="21"/>
              </w:rPr>
              <w:t>主要相关方</w:t>
            </w:r>
            <w:r w:rsidR="00D504B3" w:rsidRPr="000646B5">
              <w:rPr>
                <w:rFonts w:hint="eastAsia"/>
                <w:i/>
                <w:color w:val="0000FF"/>
                <w:sz w:val="21"/>
                <w:szCs w:val="21"/>
              </w:rPr>
              <w:t>【客户、用户、第三方监理、分包商等】</w:t>
            </w:r>
          </w:p>
        </w:tc>
      </w:tr>
      <w:tr w:rsidR="00A9234A" w:rsidRPr="000646B5" w14:paraId="7B2AC4BC" w14:textId="77777777" w:rsidTr="00B86766">
        <w:tc>
          <w:tcPr>
            <w:tcW w:w="5000" w:type="pct"/>
            <w:gridSpan w:val="8"/>
            <w:shd w:val="clear" w:color="auto" w:fill="FFFFFF"/>
          </w:tcPr>
          <w:p w14:paraId="1D6DDC74" w14:textId="77777777" w:rsidR="002558C6" w:rsidRPr="000646B5" w:rsidRDefault="002558C6" w:rsidP="00B86766">
            <w:pPr>
              <w:rPr>
                <w:b/>
                <w:sz w:val="21"/>
                <w:szCs w:val="21"/>
              </w:rPr>
            </w:pPr>
          </w:p>
          <w:tbl>
            <w:tblPr>
              <w:tblW w:w="8592" w:type="dxa"/>
              <w:tblLook w:val="04A0" w:firstRow="1" w:lastRow="0" w:firstColumn="1" w:lastColumn="0" w:noHBand="0" w:noVBand="1"/>
            </w:tblPr>
            <w:tblGrid>
              <w:gridCol w:w="795"/>
              <w:gridCol w:w="1418"/>
              <w:gridCol w:w="1134"/>
              <w:gridCol w:w="708"/>
              <w:gridCol w:w="1560"/>
              <w:gridCol w:w="1984"/>
              <w:gridCol w:w="993"/>
            </w:tblGrid>
            <w:tr w:rsidR="00FC23FE" w:rsidRPr="000646B5" w14:paraId="12972511" w14:textId="77777777" w:rsidTr="00FC23FE">
              <w:trPr>
                <w:trHeight w:val="439"/>
              </w:trPr>
              <w:tc>
                <w:tcPr>
                  <w:tcW w:w="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AAF0D9C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单位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8A9C761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452A670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联系方式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1C7D421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邮箱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A21CDBB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职位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DDE4D50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角色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448A964" w14:textId="77777777" w:rsidR="00FC23FE" w:rsidRPr="000646B5" w:rsidRDefault="00FC23FE" w:rsidP="00894E20">
                  <w:pPr>
                    <w:widowControl/>
                    <w:spacing w:line="240" w:lineRule="auto"/>
                    <w:jc w:val="center"/>
                    <w:rPr>
                      <w:rFonts w:ascii="宋体" w:hAnsi="宋体" w:cs="宋体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b/>
                      <w:bCs/>
                      <w:i/>
                      <w:color w:val="0000FF"/>
                      <w:kern w:val="0"/>
                      <w:sz w:val="21"/>
                      <w:szCs w:val="21"/>
                    </w:rPr>
                    <w:t>影响力</w:t>
                  </w:r>
                </w:p>
              </w:tc>
            </w:tr>
            <w:tr w:rsidR="00FC23FE" w:rsidRPr="000646B5" w14:paraId="739A4BA0" w14:textId="77777777" w:rsidTr="00FC23FE">
              <w:trPr>
                <w:trHeight w:val="439"/>
              </w:trPr>
              <w:tc>
                <w:tcPr>
                  <w:tcW w:w="7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B75B872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E31BAE3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微软雅黑" w:eastAsia="微软雅黑" w:hAnsi="微软雅黑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李四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4DB8F9F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621BC07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7371648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信息中心主任（法人）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75EBBC4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用户代表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85658D3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较大</w:t>
                  </w:r>
                </w:p>
              </w:tc>
            </w:tr>
            <w:tr w:rsidR="00FC23FE" w:rsidRPr="000646B5" w14:paraId="34D19DB7" w14:textId="77777777" w:rsidTr="00FC23FE">
              <w:trPr>
                <w:trHeight w:val="439"/>
              </w:trPr>
              <w:tc>
                <w:tcPr>
                  <w:tcW w:w="7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1542314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3D263C0" w14:textId="77777777" w:rsidR="00FC23FE" w:rsidRPr="000646B5" w:rsidRDefault="00FC23FE" w:rsidP="00483BA4">
                  <w:pPr>
                    <w:widowControl/>
                    <w:spacing w:line="240" w:lineRule="auto"/>
                    <w:jc w:val="center"/>
                    <w:rPr>
                      <w:rFonts w:ascii="微软雅黑" w:eastAsia="微软雅黑" w:hAnsi="微软雅黑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微软雅黑" w:eastAsia="微软雅黑" w:hAnsi="微软雅黑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客户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9497A0C" w14:textId="77777777" w:rsidR="00FC23FE" w:rsidRPr="000646B5" w:rsidRDefault="00FC23FE">
                  <w:pPr>
                    <w:widowControl/>
                    <w:spacing w:line="240" w:lineRule="auto"/>
                    <w:ind w:right="100"/>
                    <w:jc w:val="righ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2DBCD4D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55FE83D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信息中心副主任、征缴中心副主任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B5D4579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用户方项目负责人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43F2093" w14:textId="77777777" w:rsidR="00FC23FE" w:rsidRPr="000646B5" w:rsidRDefault="00FC23FE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i/>
                      <w:color w:val="0000FF"/>
                      <w:kern w:val="0"/>
                      <w:sz w:val="21"/>
                      <w:szCs w:val="21"/>
                    </w:rPr>
                  </w:pPr>
                  <w:r w:rsidRPr="000646B5">
                    <w:rPr>
                      <w:rFonts w:ascii="宋体" w:hAnsi="宋体" w:cs="宋体" w:hint="eastAsia"/>
                      <w:i/>
                      <w:color w:val="0000FF"/>
                      <w:kern w:val="0"/>
                      <w:sz w:val="21"/>
                      <w:szCs w:val="21"/>
                    </w:rPr>
                    <w:t>大</w:t>
                  </w:r>
                </w:p>
              </w:tc>
            </w:tr>
          </w:tbl>
          <w:p w14:paraId="689C4820" w14:textId="77777777" w:rsidR="002558C6" w:rsidRPr="000646B5" w:rsidRDefault="002558C6" w:rsidP="00B86766">
            <w:pPr>
              <w:rPr>
                <w:b/>
                <w:sz w:val="21"/>
                <w:szCs w:val="21"/>
              </w:rPr>
            </w:pPr>
          </w:p>
          <w:p w14:paraId="4CE4A8C1" w14:textId="77777777" w:rsidR="002558C6" w:rsidRPr="000646B5" w:rsidRDefault="002558C6" w:rsidP="00B86766">
            <w:pPr>
              <w:rPr>
                <w:b/>
                <w:sz w:val="21"/>
                <w:szCs w:val="21"/>
              </w:rPr>
            </w:pPr>
          </w:p>
        </w:tc>
      </w:tr>
      <w:tr w:rsidR="00CF21A2" w:rsidRPr="000646B5" w14:paraId="6661363B" w14:textId="77777777" w:rsidTr="00B86766">
        <w:tc>
          <w:tcPr>
            <w:tcW w:w="5000" w:type="pct"/>
            <w:gridSpan w:val="8"/>
            <w:shd w:val="clear" w:color="auto" w:fill="C6D9F1"/>
          </w:tcPr>
          <w:p w14:paraId="2454DAF9" w14:textId="77777777" w:rsidR="00CF21A2" w:rsidRPr="000646B5" w:rsidRDefault="00CF21A2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主要风险及缓解措施</w:t>
            </w:r>
          </w:p>
        </w:tc>
      </w:tr>
      <w:tr w:rsidR="005810E5" w:rsidRPr="000646B5" w14:paraId="0A47DD4C" w14:textId="77777777" w:rsidTr="00EA462E">
        <w:trPr>
          <w:trHeight w:val="148"/>
        </w:trPr>
        <w:tc>
          <w:tcPr>
            <w:tcW w:w="1664" w:type="pct"/>
            <w:gridSpan w:val="3"/>
          </w:tcPr>
          <w:p w14:paraId="3A6A62FB" w14:textId="77777777" w:rsidR="005810E5" w:rsidRPr="000646B5" w:rsidRDefault="005810E5" w:rsidP="002558C6">
            <w:pPr>
              <w:jc w:val="center"/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风险预警</w:t>
            </w:r>
          </w:p>
        </w:tc>
        <w:tc>
          <w:tcPr>
            <w:tcW w:w="1666" w:type="pct"/>
            <w:gridSpan w:val="3"/>
          </w:tcPr>
          <w:p w14:paraId="1E640017" w14:textId="77777777" w:rsidR="005810E5" w:rsidRPr="000646B5" w:rsidRDefault="005810E5" w:rsidP="002558C6">
            <w:pPr>
              <w:jc w:val="center"/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缓解措施</w:t>
            </w:r>
          </w:p>
        </w:tc>
        <w:tc>
          <w:tcPr>
            <w:tcW w:w="1670" w:type="pct"/>
            <w:gridSpan w:val="2"/>
          </w:tcPr>
          <w:p w14:paraId="7D644213" w14:textId="77777777" w:rsidR="005810E5" w:rsidRPr="000646B5" w:rsidRDefault="005810E5" w:rsidP="002558C6">
            <w:pPr>
              <w:jc w:val="center"/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5810E5" w:rsidRPr="000646B5" w14:paraId="6C86561E" w14:textId="77777777" w:rsidTr="00EA462E">
        <w:trPr>
          <w:trHeight w:val="146"/>
        </w:trPr>
        <w:tc>
          <w:tcPr>
            <w:tcW w:w="1664" w:type="pct"/>
            <w:gridSpan w:val="3"/>
          </w:tcPr>
          <w:p w14:paraId="020172F9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0CA45D14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18937899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</w:tr>
      <w:tr w:rsidR="005810E5" w:rsidRPr="000646B5" w14:paraId="6D0645EC" w14:textId="77777777" w:rsidTr="00EA462E">
        <w:trPr>
          <w:trHeight w:val="146"/>
        </w:trPr>
        <w:tc>
          <w:tcPr>
            <w:tcW w:w="1664" w:type="pct"/>
            <w:gridSpan w:val="3"/>
          </w:tcPr>
          <w:p w14:paraId="78A2B7F7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15787917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49CA32A8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60CB1921" w14:textId="77777777" w:rsidTr="00EA462E">
        <w:trPr>
          <w:trHeight w:val="146"/>
        </w:trPr>
        <w:tc>
          <w:tcPr>
            <w:tcW w:w="1664" w:type="pct"/>
            <w:gridSpan w:val="3"/>
          </w:tcPr>
          <w:p w14:paraId="0BB7968D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1D174B5C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21B2BB60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706E773A" w14:textId="77777777" w:rsidTr="00EA462E">
        <w:trPr>
          <w:trHeight w:val="146"/>
        </w:trPr>
        <w:tc>
          <w:tcPr>
            <w:tcW w:w="1664" w:type="pct"/>
            <w:gridSpan w:val="3"/>
          </w:tcPr>
          <w:p w14:paraId="7358FC96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37DF00A0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0127D6F7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013CE52E" w14:textId="77777777" w:rsidTr="00EA462E">
        <w:trPr>
          <w:trHeight w:val="146"/>
        </w:trPr>
        <w:tc>
          <w:tcPr>
            <w:tcW w:w="1664" w:type="pct"/>
            <w:gridSpan w:val="3"/>
          </w:tcPr>
          <w:p w14:paraId="0C6325FD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52B500F9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04F334CA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DC286E" w:rsidRPr="000646B5" w14:paraId="6B534D0E" w14:textId="77777777" w:rsidTr="00EA462E">
        <w:trPr>
          <w:trHeight w:val="146"/>
        </w:trPr>
        <w:tc>
          <w:tcPr>
            <w:tcW w:w="1664" w:type="pct"/>
            <w:gridSpan w:val="3"/>
          </w:tcPr>
          <w:p w14:paraId="2AD7C06A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66" w:type="pct"/>
            <w:gridSpan w:val="3"/>
          </w:tcPr>
          <w:p w14:paraId="31FD7D82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  <w:tc>
          <w:tcPr>
            <w:tcW w:w="1670" w:type="pct"/>
            <w:gridSpan w:val="2"/>
          </w:tcPr>
          <w:p w14:paraId="64C4C1FF" w14:textId="77777777" w:rsidR="00DC286E" w:rsidRPr="000646B5" w:rsidRDefault="00DC286E" w:rsidP="00B86766">
            <w:pPr>
              <w:rPr>
                <w:sz w:val="21"/>
                <w:szCs w:val="21"/>
              </w:rPr>
            </w:pPr>
          </w:p>
        </w:tc>
      </w:tr>
      <w:tr w:rsidR="005810E5" w:rsidRPr="000646B5" w14:paraId="5E70CA50" w14:textId="77777777" w:rsidTr="00B86766">
        <w:tc>
          <w:tcPr>
            <w:tcW w:w="5000" w:type="pct"/>
            <w:gridSpan w:val="8"/>
            <w:shd w:val="clear" w:color="auto" w:fill="C6D9F1"/>
          </w:tcPr>
          <w:p w14:paraId="24B56858" w14:textId="77777777" w:rsidR="005810E5" w:rsidRPr="000646B5" w:rsidRDefault="005810E5" w:rsidP="00B86766">
            <w:pPr>
              <w:rPr>
                <w:b/>
                <w:sz w:val="21"/>
                <w:szCs w:val="21"/>
              </w:rPr>
            </w:pPr>
            <w:r w:rsidRPr="000646B5">
              <w:rPr>
                <w:rFonts w:hint="eastAsia"/>
                <w:b/>
                <w:sz w:val="21"/>
                <w:szCs w:val="21"/>
              </w:rPr>
              <w:t>重点关注点</w:t>
            </w:r>
          </w:p>
        </w:tc>
      </w:tr>
      <w:tr w:rsidR="005810E5" w:rsidRPr="000646B5" w14:paraId="07A21300" w14:textId="77777777" w:rsidTr="00B86766">
        <w:tc>
          <w:tcPr>
            <w:tcW w:w="5000" w:type="pct"/>
            <w:gridSpan w:val="8"/>
          </w:tcPr>
          <w:p w14:paraId="280E50CE" w14:textId="77777777" w:rsidR="005810E5" w:rsidRPr="000646B5" w:rsidRDefault="005810E5" w:rsidP="00B86766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【项目管理重点关注】</w:t>
            </w:r>
          </w:p>
          <w:p w14:paraId="483EBE56" w14:textId="77777777" w:rsidR="005810E5" w:rsidRPr="000646B5" w:rsidRDefault="005810E5" w:rsidP="00B86766">
            <w:pPr>
              <w:rPr>
                <w:i/>
                <w:sz w:val="21"/>
                <w:szCs w:val="21"/>
              </w:rPr>
            </w:pPr>
          </w:p>
          <w:p w14:paraId="2A18B85E" w14:textId="77777777" w:rsidR="005810E5" w:rsidRPr="000646B5" w:rsidRDefault="005810E5" w:rsidP="00B86766">
            <w:pPr>
              <w:rPr>
                <w:i/>
                <w:color w:val="0000FF"/>
                <w:sz w:val="21"/>
                <w:szCs w:val="21"/>
              </w:rPr>
            </w:pPr>
            <w:r w:rsidRPr="000646B5">
              <w:rPr>
                <w:rFonts w:hint="eastAsia"/>
                <w:i/>
                <w:color w:val="0000FF"/>
                <w:sz w:val="21"/>
                <w:szCs w:val="21"/>
              </w:rPr>
              <w:t>【实施团队重点关注】</w:t>
            </w:r>
          </w:p>
          <w:p w14:paraId="1165C0CC" w14:textId="77777777" w:rsidR="005810E5" w:rsidRPr="000646B5" w:rsidRDefault="005810E5" w:rsidP="00B86766">
            <w:pPr>
              <w:rPr>
                <w:sz w:val="21"/>
                <w:szCs w:val="21"/>
              </w:rPr>
            </w:pPr>
          </w:p>
        </w:tc>
      </w:tr>
      <w:tr w:rsidR="00C642D0" w:rsidRPr="000646B5" w14:paraId="38D78381" w14:textId="77777777" w:rsidTr="00B86766">
        <w:tc>
          <w:tcPr>
            <w:tcW w:w="5000" w:type="pct"/>
            <w:gridSpan w:val="8"/>
          </w:tcPr>
          <w:p w14:paraId="169BE9BD" w14:textId="77777777" w:rsidR="00C642D0" w:rsidRDefault="00C642D0" w:rsidP="00B86766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发起</w:t>
            </w:r>
            <w:r w:rsidRPr="005810E5">
              <w:rPr>
                <w:rFonts w:hint="eastAsia"/>
                <w:b/>
                <w:sz w:val="21"/>
                <w:szCs w:val="21"/>
              </w:rPr>
              <w:t>人签字</w:t>
            </w:r>
          </w:p>
          <w:p w14:paraId="41AE1680" w14:textId="77777777" w:rsidR="00C642D0" w:rsidRDefault="00C642D0" w:rsidP="00B86766">
            <w:pPr>
              <w:rPr>
                <w:b/>
                <w:sz w:val="21"/>
                <w:szCs w:val="21"/>
              </w:rPr>
            </w:pPr>
          </w:p>
          <w:p w14:paraId="475C3E86" w14:textId="38449001" w:rsidR="00C642D0" w:rsidRPr="00C642D0" w:rsidRDefault="00C642D0" w:rsidP="00C642D0">
            <w:pPr>
              <w:ind w:firstLineChars="3800" w:firstLine="79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签字：</w:t>
            </w:r>
            <w:r>
              <w:rPr>
                <w:rFonts w:hint="eastAsia"/>
                <w:sz w:val="21"/>
                <w:szCs w:val="21"/>
              </w:rPr>
              <w:t xml:space="preserve">                  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</w:tr>
    </w:tbl>
    <w:p w14:paraId="2650B814" w14:textId="6110F62B" w:rsidR="00FB0346" w:rsidRPr="005810E5" w:rsidRDefault="00FB0346" w:rsidP="00C642D0">
      <w:pPr>
        <w:ind w:firstLineChars="3800" w:firstLine="7980"/>
        <w:rPr>
          <w:sz w:val="21"/>
          <w:szCs w:val="21"/>
        </w:rPr>
      </w:pPr>
    </w:p>
    <w:sectPr w:rsidR="00FB0346" w:rsidRPr="005810E5" w:rsidSect="00B86766">
      <w:headerReference w:type="default" r:id="rId12"/>
      <w:footerReference w:type="default" r:id="rId13"/>
      <w:pgSz w:w="16838" w:h="11906" w:orient="landscape"/>
      <w:pgMar w:top="1800" w:right="1440" w:bottom="1800" w:left="144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AC9F2" w14:textId="77777777" w:rsidR="00DF71F8" w:rsidRDefault="00DF71F8" w:rsidP="00A9234A">
      <w:pPr>
        <w:spacing w:line="240" w:lineRule="auto"/>
      </w:pPr>
      <w:r>
        <w:separator/>
      </w:r>
    </w:p>
  </w:endnote>
  <w:endnote w:type="continuationSeparator" w:id="0">
    <w:p w14:paraId="2961B22B" w14:textId="77777777" w:rsidR="00DF71F8" w:rsidRDefault="00DF71F8" w:rsidP="00A92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52D2C" w14:textId="4345C650" w:rsidR="008429C8" w:rsidRPr="008429C8" w:rsidRDefault="008429C8" w:rsidP="00A930C1">
    <w:pPr>
      <w:pStyle w:val="a8"/>
      <w:pBdr>
        <w:top w:val="single" w:sz="4" w:space="1" w:color="auto"/>
      </w:pBdr>
      <w:jc w:val="center"/>
      <w:rPr>
        <w:rFonts w:ascii="宋体" w:hAnsi="宋体"/>
      </w:rPr>
    </w:pPr>
    <w:r w:rsidRPr="00121126">
      <w:rPr>
        <w:rFonts w:ascii="宋体" w:eastAsia="宋体" w:hAnsi="宋体" w:hint="eastAsia"/>
        <w:sz w:val="21"/>
        <w:szCs w:val="21"/>
      </w:rPr>
      <w:t xml:space="preserve">第 </w:t>
    </w:r>
    <w:r w:rsidR="00972636" w:rsidRPr="00121126">
      <w:rPr>
        <w:rStyle w:val="af3"/>
        <w:rFonts w:eastAsia="宋体"/>
        <w:sz w:val="21"/>
        <w:szCs w:val="21"/>
      </w:rPr>
      <w:fldChar w:fldCharType="begin"/>
    </w:r>
    <w:r w:rsidRPr="00121126">
      <w:rPr>
        <w:rStyle w:val="af3"/>
        <w:rFonts w:eastAsia="宋体"/>
        <w:sz w:val="21"/>
        <w:szCs w:val="21"/>
      </w:rPr>
      <w:instrText xml:space="preserve"> PAGE </w:instrText>
    </w:r>
    <w:r w:rsidR="00972636" w:rsidRPr="00121126">
      <w:rPr>
        <w:rStyle w:val="af3"/>
        <w:rFonts w:eastAsia="宋体"/>
        <w:sz w:val="21"/>
        <w:szCs w:val="21"/>
      </w:rPr>
      <w:fldChar w:fldCharType="separate"/>
    </w:r>
    <w:r w:rsidR="00A930C1">
      <w:rPr>
        <w:rStyle w:val="af3"/>
        <w:rFonts w:eastAsia="宋体"/>
        <w:noProof/>
        <w:sz w:val="21"/>
        <w:szCs w:val="21"/>
      </w:rPr>
      <w:t>1</w:t>
    </w:r>
    <w:r w:rsidR="00972636" w:rsidRPr="00121126">
      <w:rPr>
        <w:rStyle w:val="af3"/>
        <w:rFonts w:eastAsia="宋体"/>
        <w:sz w:val="21"/>
        <w:szCs w:val="21"/>
      </w:rPr>
      <w:fldChar w:fldCharType="end"/>
    </w:r>
    <w:r w:rsidRPr="00121126">
      <w:rPr>
        <w:rStyle w:val="af3"/>
        <w:rFonts w:ascii="宋体" w:eastAsia="宋体" w:hAnsi="宋体" w:hint="eastAsia"/>
        <w:sz w:val="21"/>
        <w:szCs w:val="21"/>
      </w:rPr>
      <w:t xml:space="preserve"> 页，共 </w:t>
    </w:r>
    <w:r w:rsidR="00972636" w:rsidRPr="00121126">
      <w:rPr>
        <w:rStyle w:val="af3"/>
        <w:rFonts w:eastAsia="宋体"/>
        <w:sz w:val="21"/>
        <w:szCs w:val="21"/>
      </w:rPr>
      <w:fldChar w:fldCharType="begin"/>
    </w:r>
    <w:r w:rsidRPr="00121126">
      <w:rPr>
        <w:rStyle w:val="af3"/>
        <w:rFonts w:eastAsia="宋体"/>
        <w:sz w:val="21"/>
        <w:szCs w:val="21"/>
      </w:rPr>
      <w:instrText xml:space="preserve"> NUMPAGES </w:instrText>
    </w:r>
    <w:r w:rsidR="00972636" w:rsidRPr="00121126">
      <w:rPr>
        <w:rStyle w:val="af3"/>
        <w:rFonts w:eastAsia="宋体"/>
        <w:sz w:val="21"/>
        <w:szCs w:val="21"/>
      </w:rPr>
      <w:fldChar w:fldCharType="separate"/>
    </w:r>
    <w:r w:rsidR="00A930C1">
      <w:rPr>
        <w:rStyle w:val="af3"/>
        <w:rFonts w:eastAsia="宋体"/>
        <w:noProof/>
        <w:sz w:val="21"/>
        <w:szCs w:val="21"/>
      </w:rPr>
      <w:t>4</w:t>
    </w:r>
    <w:r w:rsidR="00972636" w:rsidRPr="00121126">
      <w:rPr>
        <w:rStyle w:val="af3"/>
        <w:rFonts w:eastAsia="宋体"/>
        <w:sz w:val="21"/>
        <w:szCs w:val="21"/>
      </w:rPr>
      <w:fldChar w:fldCharType="end"/>
    </w:r>
    <w:r w:rsidRPr="00121126">
      <w:rPr>
        <w:rStyle w:val="af3"/>
        <w:rFonts w:ascii="宋体" w:eastAsia="宋体" w:hAnsi="宋体"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FE68C" w14:textId="77777777" w:rsidR="00DF71F8" w:rsidRDefault="00DF71F8" w:rsidP="00A9234A">
      <w:pPr>
        <w:spacing w:line="240" w:lineRule="auto"/>
      </w:pPr>
      <w:r>
        <w:separator/>
      </w:r>
    </w:p>
  </w:footnote>
  <w:footnote w:type="continuationSeparator" w:id="0">
    <w:p w14:paraId="523561E0" w14:textId="77777777" w:rsidR="00DF71F8" w:rsidRDefault="00DF71F8" w:rsidP="00A92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787BF" w14:textId="1ED5FCC1" w:rsidR="00DF71F8" w:rsidRPr="008429C8" w:rsidRDefault="00D85D79" w:rsidP="00A930C1">
    <w:pPr>
      <w:pStyle w:val="a6"/>
      <w:pBdr>
        <w:bottom w:val="single" w:sz="6" w:space="2" w:color="auto"/>
      </w:pBdr>
      <w:spacing w:line="240" w:lineRule="auto"/>
      <w:rPr>
        <w:rFonts w:ascii="宋体" w:hAnsi="宋体"/>
        <w:color w:val="0070C0"/>
      </w:rPr>
    </w:pPr>
    <w:r>
      <w:rPr>
        <w:rFonts w:eastAsia="宋体" w:hint="eastAsia"/>
        <w:color w:val="0070C0"/>
        <w:sz w:val="21"/>
        <w:szCs w:val="21"/>
      </w:rPr>
      <w:t>项目立项书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794"/>
    <w:multiLevelType w:val="hybridMultilevel"/>
    <w:tmpl w:val="745E9326"/>
    <w:lvl w:ilvl="0" w:tplc="8A461922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5B0E9B"/>
    <w:multiLevelType w:val="hybridMultilevel"/>
    <w:tmpl w:val="BAE43B72"/>
    <w:lvl w:ilvl="0" w:tplc="5F467A3C">
      <w:start w:val="1"/>
      <w:numFmt w:val="bullet"/>
      <w:pStyle w:val="a0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13374610"/>
    <w:multiLevelType w:val="hybridMultilevel"/>
    <w:tmpl w:val="037C0C14"/>
    <w:lvl w:ilvl="0" w:tplc="3B384652">
      <w:start w:val="1"/>
      <w:numFmt w:val="lowerLetter"/>
      <w:pStyle w:val="3a"/>
      <w:lvlText w:val="%1."/>
      <w:lvlJc w:val="left"/>
      <w:pPr>
        <w:ind w:left="96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7140C12"/>
    <w:multiLevelType w:val="hybridMultilevel"/>
    <w:tmpl w:val="41281880"/>
    <w:lvl w:ilvl="0" w:tplc="549429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95CB6"/>
    <w:multiLevelType w:val="hybridMultilevel"/>
    <w:tmpl w:val="2180A38C"/>
    <w:lvl w:ilvl="0" w:tplc="694052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B474E"/>
    <w:multiLevelType w:val="hybridMultilevel"/>
    <w:tmpl w:val="873C945E"/>
    <w:lvl w:ilvl="0" w:tplc="83DAE5B2">
      <w:start w:val="1"/>
      <w:numFmt w:val="bullet"/>
      <w:pStyle w:val="a1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36BD3DE7"/>
    <w:multiLevelType w:val="hybridMultilevel"/>
    <w:tmpl w:val="18362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A9705A"/>
    <w:multiLevelType w:val="multilevel"/>
    <w:tmpl w:val="F56252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52F12EEF"/>
    <w:multiLevelType w:val="hybridMultilevel"/>
    <w:tmpl w:val="E06C1622"/>
    <w:lvl w:ilvl="0" w:tplc="03D41F94">
      <w:start w:val="1"/>
      <w:numFmt w:val="decimal"/>
      <w:pStyle w:val="21"/>
      <w:lvlText w:val="%1)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C7B0377"/>
    <w:multiLevelType w:val="hybridMultilevel"/>
    <w:tmpl w:val="346C5C6E"/>
    <w:lvl w:ilvl="0" w:tplc="7400A70E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7660AC"/>
    <w:multiLevelType w:val="hybridMultilevel"/>
    <w:tmpl w:val="5E241EEA"/>
    <w:lvl w:ilvl="0" w:tplc="C186C596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9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54CF"/>
    <w:rsid w:val="0000362E"/>
    <w:rsid w:val="00017810"/>
    <w:rsid w:val="00035863"/>
    <w:rsid w:val="00041D72"/>
    <w:rsid w:val="00043034"/>
    <w:rsid w:val="00051FE0"/>
    <w:rsid w:val="0005333E"/>
    <w:rsid w:val="000571E5"/>
    <w:rsid w:val="000646B5"/>
    <w:rsid w:val="000658A9"/>
    <w:rsid w:val="00075D8C"/>
    <w:rsid w:val="00094867"/>
    <w:rsid w:val="00096FA9"/>
    <w:rsid w:val="000D0A6E"/>
    <w:rsid w:val="000E4E67"/>
    <w:rsid w:val="000E77B2"/>
    <w:rsid w:val="000F2C8A"/>
    <w:rsid w:val="0010139C"/>
    <w:rsid w:val="00112DC4"/>
    <w:rsid w:val="001235B0"/>
    <w:rsid w:val="00135B7E"/>
    <w:rsid w:val="00142DD6"/>
    <w:rsid w:val="00153F4C"/>
    <w:rsid w:val="00171AFB"/>
    <w:rsid w:val="001769F2"/>
    <w:rsid w:val="0018696E"/>
    <w:rsid w:val="0019001B"/>
    <w:rsid w:val="001D397C"/>
    <w:rsid w:val="001E0912"/>
    <w:rsid w:val="001E2CB3"/>
    <w:rsid w:val="001F2CDE"/>
    <w:rsid w:val="00210A4E"/>
    <w:rsid w:val="0021264E"/>
    <w:rsid w:val="002147DE"/>
    <w:rsid w:val="00216128"/>
    <w:rsid w:val="002211BF"/>
    <w:rsid w:val="00234A2B"/>
    <w:rsid w:val="002558C6"/>
    <w:rsid w:val="00263E11"/>
    <w:rsid w:val="00280AE0"/>
    <w:rsid w:val="00282AA6"/>
    <w:rsid w:val="002A0EBD"/>
    <w:rsid w:val="002C050D"/>
    <w:rsid w:val="002D2CE2"/>
    <w:rsid w:val="002D487E"/>
    <w:rsid w:val="002F348B"/>
    <w:rsid w:val="00302334"/>
    <w:rsid w:val="003029CB"/>
    <w:rsid w:val="0031053B"/>
    <w:rsid w:val="003240C2"/>
    <w:rsid w:val="00341753"/>
    <w:rsid w:val="00341A51"/>
    <w:rsid w:val="003473D0"/>
    <w:rsid w:val="0035573A"/>
    <w:rsid w:val="003672E6"/>
    <w:rsid w:val="00375C9D"/>
    <w:rsid w:val="00386CBF"/>
    <w:rsid w:val="003956B2"/>
    <w:rsid w:val="003A3C4A"/>
    <w:rsid w:val="003A65AF"/>
    <w:rsid w:val="003B1529"/>
    <w:rsid w:val="003D0169"/>
    <w:rsid w:val="003E2F21"/>
    <w:rsid w:val="003E4945"/>
    <w:rsid w:val="00427E60"/>
    <w:rsid w:val="00443504"/>
    <w:rsid w:val="004475D3"/>
    <w:rsid w:val="00483BA4"/>
    <w:rsid w:val="00492832"/>
    <w:rsid w:val="00495838"/>
    <w:rsid w:val="004D4E46"/>
    <w:rsid w:val="004D7792"/>
    <w:rsid w:val="004D7C40"/>
    <w:rsid w:val="004E2EE7"/>
    <w:rsid w:val="004F350F"/>
    <w:rsid w:val="004F54D2"/>
    <w:rsid w:val="004F69FF"/>
    <w:rsid w:val="00510FAE"/>
    <w:rsid w:val="005423FF"/>
    <w:rsid w:val="005426E8"/>
    <w:rsid w:val="00544AC1"/>
    <w:rsid w:val="005554C2"/>
    <w:rsid w:val="00570684"/>
    <w:rsid w:val="005807A7"/>
    <w:rsid w:val="005810E5"/>
    <w:rsid w:val="005822D5"/>
    <w:rsid w:val="00582F6C"/>
    <w:rsid w:val="0059190E"/>
    <w:rsid w:val="00595783"/>
    <w:rsid w:val="005A0E5E"/>
    <w:rsid w:val="005A1AD3"/>
    <w:rsid w:val="005A5F63"/>
    <w:rsid w:val="005B4089"/>
    <w:rsid w:val="005C0263"/>
    <w:rsid w:val="005C79FB"/>
    <w:rsid w:val="005D4C9D"/>
    <w:rsid w:val="005D549C"/>
    <w:rsid w:val="005E47C7"/>
    <w:rsid w:val="005F2CCA"/>
    <w:rsid w:val="006078FE"/>
    <w:rsid w:val="0061481F"/>
    <w:rsid w:val="006342F8"/>
    <w:rsid w:val="006370A3"/>
    <w:rsid w:val="00641718"/>
    <w:rsid w:val="0064789C"/>
    <w:rsid w:val="006735BA"/>
    <w:rsid w:val="006B454D"/>
    <w:rsid w:val="006C22EA"/>
    <w:rsid w:val="006E0217"/>
    <w:rsid w:val="006E1607"/>
    <w:rsid w:val="006E28BA"/>
    <w:rsid w:val="006E52E4"/>
    <w:rsid w:val="00701971"/>
    <w:rsid w:val="00704212"/>
    <w:rsid w:val="00716FA9"/>
    <w:rsid w:val="007313AF"/>
    <w:rsid w:val="0073465E"/>
    <w:rsid w:val="0073532F"/>
    <w:rsid w:val="007445E1"/>
    <w:rsid w:val="007572B1"/>
    <w:rsid w:val="00762EB2"/>
    <w:rsid w:val="007714E0"/>
    <w:rsid w:val="00787BF7"/>
    <w:rsid w:val="00787D3E"/>
    <w:rsid w:val="007A48D1"/>
    <w:rsid w:val="007B6136"/>
    <w:rsid w:val="007C17E9"/>
    <w:rsid w:val="007C26C2"/>
    <w:rsid w:val="007C5C3F"/>
    <w:rsid w:val="007D6B38"/>
    <w:rsid w:val="007E47BC"/>
    <w:rsid w:val="007E798B"/>
    <w:rsid w:val="007F4722"/>
    <w:rsid w:val="00805514"/>
    <w:rsid w:val="00815A28"/>
    <w:rsid w:val="00822D6F"/>
    <w:rsid w:val="00826C29"/>
    <w:rsid w:val="008338B8"/>
    <w:rsid w:val="008429C8"/>
    <w:rsid w:val="008506B4"/>
    <w:rsid w:val="008833C9"/>
    <w:rsid w:val="00894E20"/>
    <w:rsid w:val="008A5830"/>
    <w:rsid w:val="008B28CD"/>
    <w:rsid w:val="008B2928"/>
    <w:rsid w:val="008B742A"/>
    <w:rsid w:val="008D08BC"/>
    <w:rsid w:val="008D38B6"/>
    <w:rsid w:val="008E1AD8"/>
    <w:rsid w:val="008F44C7"/>
    <w:rsid w:val="008F64BE"/>
    <w:rsid w:val="008F7156"/>
    <w:rsid w:val="00901A71"/>
    <w:rsid w:val="009057FA"/>
    <w:rsid w:val="00910C6C"/>
    <w:rsid w:val="009203FD"/>
    <w:rsid w:val="00920C75"/>
    <w:rsid w:val="009245CF"/>
    <w:rsid w:val="00933FD0"/>
    <w:rsid w:val="00944570"/>
    <w:rsid w:val="009622B1"/>
    <w:rsid w:val="00963C80"/>
    <w:rsid w:val="00972636"/>
    <w:rsid w:val="00972FBB"/>
    <w:rsid w:val="009954CF"/>
    <w:rsid w:val="009A6CA7"/>
    <w:rsid w:val="009B4923"/>
    <w:rsid w:val="009C38E3"/>
    <w:rsid w:val="009D28EB"/>
    <w:rsid w:val="009E2711"/>
    <w:rsid w:val="009E405F"/>
    <w:rsid w:val="009E5F26"/>
    <w:rsid w:val="009F2A44"/>
    <w:rsid w:val="009F65D6"/>
    <w:rsid w:val="009F66B1"/>
    <w:rsid w:val="00A05B38"/>
    <w:rsid w:val="00A06981"/>
    <w:rsid w:val="00A072D8"/>
    <w:rsid w:val="00A147E5"/>
    <w:rsid w:val="00A20EFC"/>
    <w:rsid w:val="00A22CA9"/>
    <w:rsid w:val="00A2765F"/>
    <w:rsid w:val="00A3027A"/>
    <w:rsid w:val="00A3081F"/>
    <w:rsid w:val="00A33787"/>
    <w:rsid w:val="00A46974"/>
    <w:rsid w:val="00A67B3F"/>
    <w:rsid w:val="00A71FE0"/>
    <w:rsid w:val="00A75CD9"/>
    <w:rsid w:val="00A8017A"/>
    <w:rsid w:val="00A91616"/>
    <w:rsid w:val="00A9234A"/>
    <w:rsid w:val="00A930C1"/>
    <w:rsid w:val="00A93EA9"/>
    <w:rsid w:val="00A97AA7"/>
    <w:rsid w:val="00AA6489"/>
    <w:rsid w:val="00AB125F"/>
    <w:rsid w:val="00AF020D"/>
    <w:rsid w:val="00B0299C"/>
    <w:rsid w:val="00B10667"/>
    <w:rsid w:val="00B23514"/>
    <w:rsid w:val="00B23E62"/>
    <w:rsid w:val="00B2714F"/>
    <w:rsid w:val="00B46774"/>
    <w:rsid w:val="00B52CA0"/>
    <w:rsid w:val="00B65764"/>
    <w:rsid w:val="00B70A7A"/>
    <w:rsid w:val="00B86766"/>
    <w:rsid w:val="00B87778"/>
    <w:rsid w:val="00B90517"/>
    <w:rsid w:val="00B96A09"/>
    <w:rsid w:val="00BA545C"/>
    <w:rsid w:val="00BB1B3F"/>
    <w:rsid w:val="00BB6526"/>
    <w:rsid w:val="00BC62EB"/>
    <w:rsid w:val="00BD075B"/>
    <w:rsid w:val="00C15C4F"/>
    <w:rsid w:val="00C24560"/>
    <w:rsid w:val="00C24AA5"/>
    <w:rsid w:val="00C356F9"/>
    <w:rsid w:val="00C631CD"/>
    <w:rsid w:val="00C642D0"/>
    <w:rsid w:val="00C85C4B"/>
    <w:rsid w:val="00C93ECB"/>
    <w:rsid w:val="00C97565"/>
    <w:rsid w:val="00C97D41"/>
    <w:rsid w:val="00CB544D"/>
    <w:rsid w:val="00CD0D6E"/>
    <w:rsid w:val="00CD607E"/>
    <w:rsid w:val="00CE1087"/>
    <w:rsid w:val="00CE1146"/>
    <w:rsid w:val="00CF21A2"/>
    <w:rsid w:val="00D0553B"/>
    <w:rsid w:val="00D0716A"/>
    <w:rsid w:val="00D1127A"/>
    <w:rsid w:val="00D2062B"/>
    <w:rsid w:val="00D20951"/>
    <w:rsid w:val="00D504B3"/>
    <w:rsid w:val="00D57B45"/>
    <w:rsid w:val="00D65D4A"/>
    <w:rsid w:val="00D85D79"/>
    <w:rsid w:val="00D9720C"/>
    <w:rsid w:val="00DA3C83"/>
    <w:rsid w:val="00DB29D8"/>
    <w:rsid w:val="00DB6754"/>
    <w:rsid w:val="00DC286E"/>
    <w:rsid w:val="00DC575F"/>
    <w:rsid w:val="00DD188D"/>
    <w:rsid w:val="00DD1CDC"/>
    <w:rsid w:val="00DE1309"/>
    <w:rsid w:val="00DE1C68"/>
    <w:rsid w:val="00DF71F8"/>
    <w:rsid w:val="00E04FEE"/>
    <w:rsid w:val="00E2425B"/>
    <w:rsid w:val="00E25B0B"/>
    <w:rsid w:val="00E3096C"/>
    <w:rsid w:val="00E3379E"/>
    <w:rsid w:val="00E61102"/>
    <w:rsid w:val="00E617D5"/>
    <w:rsid w:val="00E65909"/>
    <w:rsid w:val="00E87F9B"/>
    <w:rsid w:val="00EA462E"/>
    <w:rsid w:val="00EA4A59"/>
    <w:rsid w:val="00EB4ED3"/>
    <w:rsid w:val="00EC2640"/>
    <w:rsid w:val="00ED43E6"/>
    <w:rsid w:val="00EE2E4D"/>
    <w:rsid w:val="00EE6C2A"/>
    <w:rsid w:val="00EE6E24"/>
    <w:rsid w:val="00EF19BD"/>
    <w:rsid w:val="00F0628E"/>
    <w:rsid w:val="00F15C68"/>
    <w:rsid w:val="00F2334F"/>
    <w:rsid w:val="00F251E5"/>
    <w:rsid w:val="00F3307A"/>
    <w:rsid w:val="00F415AF"/>
    <w:rsid w:val="00F465CD"/>
    <w:rsid w:val="00F46DFC"/>
    <w:rsid w:val="00F47940"/>
    <w:rsid w:val="00F94BC8"/>
    <w:rsid w:val="00FA56CB"/>
    <w:rsid w:val="00FA7DF1"/>
    <w:rsid w:val="00FB0346"/>
    <w:rsid w:val="00FC23FE"/>
    <w:rsid w:val="00FD1CF7"/>
    <w:rsid w:val="00FD7A21"/>
    <w:rsid w:val="00FE6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3BBE88D"/>
  <w15:docId w15:val="{BF1406EF-B2E8-4525-8A7C-C071C3B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1C68"/>
    <w:pPr>
      <w:widowControl w:val="0"/>
      <w:spacing w:line="360" w:lineRule="auto"/>
      <w:jc w:val="both"/>
    </w:pPr>
    <w:rPr>
      <w:rFonts w:ascii="Arial Narrow" w:hAnsi="Arial Narrow"/>
      <w:sz w:val="24"/>
    </w:rPr>
  </w:style>
  <w:style w:type="paragraph" w:styleId="1">
    <w:name w:val="heading 1"/>
    <w:basedOn w:val="a2"/>
    <w:next w:val="a2"/>
    <w:link w:val="10"/>
    <w:uiPriority w:val="9"/>
    <w:qFormat/>
    <w:rsid w:val="00DE1C68"/>
    <w:pPr>
      <w:keepNext/>
      <w:keepLines/>
      <w:numPr>
        <w:numId w:val="3"/>
      </w:numPr>
      <w:spacing w:before="340" w:after="340" w:line="48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DE1C68"/>
    <w:pPr>
      <w:keepNext/>
      <w:keepLines/>
      <w:numPr>
        <w:ilvl w:val="1"/>
        <w:numId w:val="3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DE1C68"/>
    <w:pPr>
      <w:keepNext/>
      <w:keepLines/>
      <w:numPr>
        <w:ilvl w:val="2"/>
        <w:numId w:val="3"/>
      </w:numPr>
      <w:spacing w:before="260" w:after="260" w:line="480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DE1C68"/>
    <w:pPr>
      <w:keepNext/>
      <w:keepLines/>
      <w:numPr>
        <w:ilvl w:val="3"/>
        <w:numId w:val="3"/>
      </w:numPr>
      <w:spacing w:beforeLines="35" w:afterLines="35" w:line="480" w:lineRule="auto"/>
      <w:ind w:left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DE1C6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rsid w:val="00DE1C6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Theme="majorEastAsia" w:hAnsi="Arial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unhideWhenUsed/>
    <w:rsid w:val="00DE1C68"/>
    <w:pPr>
      <w:keepNext/>
      <w:keepLines/>
      <w:numPr>
        <w:ilvl w:val="6"/>
        <w:numId w:val="3"/>
      </w:numPr>
      <w:spacing w:before="240" w:after="64" w:line="319" w:lineRule="auto"/>
      <w:ind w:left="0" w:firstLine="0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2"/>
    <w:next w:val="a2"/>
    <w:link w:val="80"/>
    <w:uiPriority w:val="9"/>
    <w:unhideWhenUsed/>
    <w:rsid w:val="00DE1C68"/>
    <w:pPr>
      <w:keepNext/>
      <w:keepLines/>
      <w:numPr>
        <w:ilvl w:val="7"/>
        <w:numId w:val="3"/>
      </w:numPr>
      <w:spacing w:before="240" w:after="64" w:line="319" w:lineRule="auto"/>
      <w:ind w:left="0" w:firstLine="0"/>
      <w:outlineLvl w:val="7"/>
    </w:pPr>
    <w:rPr>
      <w:rFonts w:ascii="Arial" w:eastAsiaTheme="majorEastAsia" w:hAnsi="Arial" w:cstheme="majorBidi"/>
      <w:szCs w:val="24"/>
    </w:rPr>
  </w:style>
  <w:style w:type="paragraph" w:styleId="9">
    <w:name w:val="heading 9"/>
    <w:basedOn w:val="a2"/>
    <w:next w:val="a2"/>
    <w:link w:val="90"/>
    <w:uiPriority w:val="9"/>
    <w:unhideWhenUsed/>
    <w:rsid w:val="00DE1C68"/>
    <w:pPr>
      <w:keepNext/>
      <w:keepLines/>
      <w:numPr>
        <w:ilvl w:val="8"/>
        <w:numId w:val="3"/>
      </w:numPr>
      <w:spacing w:before="240" w:after="64" w:line="319" w:lineRule="auto"/>
      <w:ind w:left="0" w:firstLine="0"/>
      <w:outlineLvl w:val="8"/>
    </w:pPr>
    <w:rPr>
      <w:rFonts w:ascii="Arial" w:eastAsiaTheme="majorEastAsia" w:hAnsi="Arial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E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DE1C68"/>
    <w:rPr>
      <w:rFonts w:ascii="Arial Narrow" w:hAnsi="Arial Narrow"/>
      <w:sz w:val="18"/>
      <w:szCs w:val="18"/>
    </w:rPr>
  </w:style>
  <w:style w:type="paragraph" w:styleId="a8">
    <w:name w:val="footer"/>
    <w:basedOn w:val="a2"/>
    <w:link w:val="a9"/>
    <w:unhideWhenUsed/>
    <w:rsid w:val="00DE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DE1C68"/>
    <w:rPr>
      <w:rFonts w:ascii="Arial Narrow" w:hAnsi="Arial Narrow"/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DE1C6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DE1C68"/>
    <w:rPr>
      <w:rFonts w:ascii="Arial Narrow" w:hAnsi="Arial Narrow"/>
      <w:sz w:val="18"/>
      <w:szCs w:val="18"/>
    </w:rPr>
  </w:style>
  <w:style w:type="character" w:styleId="ac">
    <w:name w:val="annotation reference"/>
    <w:basedOn w:val="a3"/>
    <w:uiPriority w:val="99"/>
    <w:semiHidden/>
    <w:unhideWhenUsed/>
    <w:rsid w:val="002D487E"/>
    <w:rPr>
      <w:sz w:val="21"/>
      <w:szCs w:val="21"/>
    </w:rPr>
  </w:style>
  <w:style w:type="paragraph" w:styleId="ad">
    <w:name w:val="annotation text"/>
    <w:basedOn w:val="a2"/>
    <w:link w:val="ae"/>
    <w:uiPriority w:val="99"/>
    <w:semiHidden/>
    <w:unhideWhenUsed/>
    <w:rsid w:val="002D487E"/>
    <w:pPr>
      <w:jc w:val="left"/>
    </w:pPr>
  </w:style>
  <w:style w:type="character" w:customStyle="1" w:styleId="ae">
    <w:name w:val="批注文字 字符"/>
    <w:basedOn w:val="a3"/>
    <w:link w:val="ad"/>
    <w:uiPriority w:val="99"/>
    <w:semiHidden/>
    <w:rsid w:val="002D487E"/>
    <w:rPr>
      <w:rFonts w:ascii="Calibri" w:eastAsia="宋体" w:hAnsi="Calibri" w:cs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D487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D487E"/>
    <w:rPr>
      <w:rFonts w:ascii="Calibri" w:eastAsia="宋体" w:hAnsi="Calibri" w:cs="Times New Roman"/>
      <w:b/>
      <w:bCs/>
      <w:sz w:val="24"/>
    </w:rPr>
  </w:style>
  <w:style w:type="paragraph" w:styleId="af1">
    <w:name w:val="Revision"/>
    <w:hidden/>
    <w:uiPriority w:val="99"/>
    <w:semiHidden/>
    <w:rsid w:val="002558C6"/>
    <w:rPr>
      <w:rFonts w:ascii="Calibri" w:eastAsia="宋体" w:hAnsi="Calibri" w:cs="Times New Roman"/>
      <w:sz w:val="24"/>
    </w:rPr>
  </w:style>
  <w:style w:type="character" w:styleId="af2">
    <w:name w:val="Hyperlink"/>
    <w:basedOn w:val="a3"/>
    <w:uiPriority w:val="99"/>
    <w:unhideWhenUsed/>
    <w:rsid w:val="00DE1C68"/>
    <w:rPr>
      <w:color w:val="0000FF" w:themeColor="hyperlink"/>
      <w:u w:val="single"/>
    </w:rPr>
  </w:style>
  <w:style w:type="character" w:styleId="af3">
    <w:name w:val="page number"/>
    <w:basedOn w:val="a3"/>
    <w:rsid w:val="00DE1C68"/>
  </w:style>
  <w:style w:type="character" w:customStyle="1" w:styleId="10">
    <w:name w:val="标题 1 字符"/>
    <w:basedOn w:val="a3"/>
    <w:link w:val="1"/>
    <w:uiPriority w:val="9"/>
    <w:rsid w:val="00DE1C68"/>
    <w:rPr>
      <w:rFonts w:ascii="Arial Narrow" w:hAnsi="Arial Narrow"/>
      <w:b/>
      <w:bCs/>
      <w:kern w:val="44"/>
      <w:sz w:val="32"/>
      <w:szCs w:val="44"/>
    </w:rPr>
  </w:style>
  <w:style w:type="character" w:customStyle="1" w:styleId="20">
    <w:name w:val="标题 2 字符"/>
    <w:basedOn w:val="a3"/>
    <w:link w:val="2"/>
    <w:uiPriority w:val="9"/>
    <w:rsid w:val="00DE1C68"/>
    <w:rPr>
      <w:rFonts w:ascii="Arial Narrow" w:eastAsiaTheme="majorEastAsia" w:hAnsi="Arial Narrow" w:cstheme="majorBidi"/>
      <w:b/>
      <w:bCs/>
      <w:sz w:val="30"/>
      <w:szCs w:val="32"/>
    </w:rPr>
  </w:style>
  <w:style w:type="character" w:customStyle="1" w:styleId="30">
    <w:name w:val="标题 3 字符"/>
    <w:basedOn w:val="a3"/>
    <w:link w:val="3"/>
    <w:uiPriority w:val="9"/>
    <w:rsid w:val="00DE1C68"/>
    <w:rPr>
      <w:rFonts w:ascii="Arial Narrow" w:hAnsi="Arial Narrow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rsid w:val="00DE1C68"/>
    <w:rPr>
      <w:rFonts w:ascii="Arial Narrow" w:eastAsiaTheme="majorEastAsia" w:hAnsi="Arial Narrow" w:cstheme="majorBidi"/>
      <w:b/>
      <w:bCs/>
      <w:sz w:val="24"/>
      <w:szCs w:val="28"/>
    </w:rPr>
  </w:style>
  <w:style w:type="character" w:customStyle="1" w:styleId="50">
    <w:name w:val="标题 5 字符"/>
    <w:basedOn w:val="a3"/>
    <w:link w:val="5"/>
    <w:uiPriority w:val="9"/>
    <w:rsid w:val="00DE1C68"/>
    <w:rPr>
      <w:rFonts w:ascii="Arial" w:hAnsi="Arial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DE1C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DE1C68"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DE1C68"/>
    <w:rPr>
      <w:rFonts w:ascii="Arial" w:eastAsiaTheme="majorEastAsia" w:hAnsi="Arial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DE1C68"/>
    <w:rPr>
      <w:rFonts w:ascii="Arial" w:eastAsiaTheme="majorEastAsia" w:hAnsi="Arial" w:cstheme="majorBidi"/>
      <w:sz w:val="24"/>
      <w:szCs w:val="21"/>
    </w:rPr>
  </w:style>
  <w:style w:type="paragraph" w:styleId="af4">
    <w:name w:val="Title"/>
    <w:basedOn w:val="a2"/>
    <w:next w:val="a2"/>
    <w:link w:val="af5"/>
    <w:uiPriority w:val="10"/>
    <w:qFormat/>
    <w:rsid w:val="00DE1C68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标题 字符"/>
    <w:basedOn w:val="a3"/>
    <w:link w:val="af4"/>
    <w:uiPriority w:val="10"/>
    <w:rsid w:val="00DE1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6">
    <w:name w:val="Subtitle"/>
    <w:basedOn w:val="a2"/>
    <w:next w:val="a2"/>
    <w:link w:val="af7"/>
    <w:uiPriority w:val="11"/>
    <w:qFormat/>
    <w:rsid w:val="00DE1C68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f7">
    <w:name w:val="副标题 字符"/>
    <w:basedOn w:val="a3"/>
    <w:link w:val="af6"/>
    <w:uiPriority w:val="11"/>
    <w:rsid w:val="00DE1C68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table" w:styleId="af8">
    <w:name w:val="Table Grid"/>
    <w:basedOn w:val="a4"/>
    <w:uiPriority w:val="59"/>
    <w:rsid w:val="00DE1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封面标题"/>
    <w:basedOn w:val="a2"/>
    <w:qFormat/>
    <w:rsid w:val="00DE1C68"/>
    <w:pPr>
      <w:framePr w:hSpace="180" w:wrap="around" w:vAnchor="text" w:hAnchor="margin" w:y="129"/>
      <w:jc w:val="center"/>
    </w:pPr>
    <w:rPr>
      <w:rFonts w:ascii="Arial" w:eastAsia="黑体" w:hAnsi="Arial"/>
      <w:b/>
      <w:sz w:val="44"/>
    </w:rPr>
  </w:style>
  <w:style w:type="paragraph" w:customStyle="1" w:styleId="afa">
    <w:name w:val="封面版本号"/>
    <w:basedOn w:val="a2"/>
    <w:qFormat/>
    <w:rsid w:val="00DE1C68"/>
    <w:pPr>
      <w:framePr w:hSpace="180" w:wrap="around" w:vAnchor="text" w:hAnchor="margin" w:y="2671"/>
      <w:jc w:val="center"/>
    </w:pPr>
    <w:rPr>
      <w:rFonts w:eastAsia="黑体"/>
      <w:b/>
      <w:sz w:val="32"/>
    </w:rPr>
  </w:style>
  <w:style w:type="paragraph" w:customStyle="1" w:styleId="afb">
    <w:name w:val="封面日期"/>
    <w:basedOn w:val="a2"/>
    <w:qFormat/>
    <w:rsid w:val="00DE1C68"/>
    <w:pPr>
      <w:jc w:val="center"/>
    </w:pPr>
    <w:rPr>
      <w:sz w:val="28"/>
    </w:rPr>
  </w:style>
  <w:style w:type="paragraph" w:customStyle="1" w:styleId="afc">
    <w:name w:val="目录标题"/>
    <w:basedOn w:val="a2"/>
    <w:qFormat/>
    <w:rsid w:val="00DE1C68"/>
    <w:pPr>
      <w:jc w:val="center"/>
    </w:pPr>
    <w:rPr>
      <w:b/>
      <w:sz w:val="32"/>
    </w:rPr>
  </w:style>
  <w:style w:type="paragraph" w:styleId="12">
    <w:name w:val="toc 1"/>
    <w:basedOn w:val="a2"/>
    <w:next w:val="a2"/>
    <w:autoRedefine/>
    <w:uiPriority w:val="39"/>
    <w:unhideWhenUsed/>
    <w:rsid w:val="00DE1C68"/>
    <w:pPr>
      <w:tabs>
        <w:tab w:val="left" w:pos="840"/>
        <w:tab w:val="right" w:leader="dot" w:pos="8302"/>
      </w:tabs>
      <w:spacing w:before="120" w:after="120" w:line="240" w:lineRule="auto"/>
      <w:jc w:val="left"/>
    </w:pPr>
    <w:rPr>
      <w:rFonts w:eastAsia="宋体"/>
      <w:b/>
      <w:bCs/>
      <w:caps/>
      <w:szCs w:val="20"/>
    </w:rPr>
  </w:style>
  <w:style w:type="paragraph" w:styleId="22">
    <w:name w:val="toc 2"/>
    <w:basedOn w:val="a2"/>
    <w:next w:val="a2"/>
    <w:autoRedefine/>
    <w:uiPriority w:val="39"/>
    <w:unhideWhenUsed/>
    <w:rsid w:val="00DE1C68"/>
    <w:pPr>
      <w:tabs>
        <w:tab w:val="left" w:pos="840"/>
        <w:tab w:val="right" w:leader="dot" w:pos="8302"/>
      </w:tabs>
      <w:spacing w:before="120" w:line="240" w:lineRule="auto"/>
      <w:ind w:left="210"/>
      <w:jc w:val="left"/>
    </w:pPr>
    <w:rPr>
      <w:rFonts w:eastAsia="宋体"/>
      <w:smallCaps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DE1C68"/>
    <w:pPr>
      <w:spacing w:line="240" w:lineRule="auto"/>
      <w:ind w:left="420"/>
      <w:jc w:val="left"/>
    </w:pPr>
    <w:rPr>
      <w:rFonts w:eastAsia="宋体"/>
      <w:iCs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DE1C68"/>
    <w:pPr>
      <w:ind w:left="630"/>
      <w:jc w:val="left"/>
    </w:pPr>
    <w:rPr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DE1C68"/>
    <w:pPr>
      <w:ind w:left="840"/>
      <w:jc w:val="left"/>
    </w:pPr>
    <w:rPr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DE1C68"/>
    <w:pPr>
      <w:ind w:left="1050"/>
      <w:jc w:val="left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DE1C68"/>
    <w:pPr>
      <w:ind w:left="1260"/>
      <w:jc w:val="left"/>
    </w:pPr>
    <w:rPr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DE1C68"/>
    <w:pPr>
      <w:ind w:left="1470"/>
      <w:jc w:val="left"/>
    </w:pPr>
    <w:rPr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DE1C68"/>
    <w:pPr>
      <w:ind w:left="1680"/>
      <w:jc w:val="left"/>
    </w:pPr>
    <w:rPr>
      <w:sz w:val="18"/>
      <w:szCs w:val="18"/>
    </w:rPr>
  </w:style>
  <w:style w:type="paragraph" w:styleId="afd">
    <w:name w:val="List Paragraph"/>
    <w:basedOn w:val="a2"/>
    <w:link w:val="afe"/>
    <w:uiPriority w:val="34"/>
    <w:qFormat/>
    <w:rsid w:val="00DE1C68"/>
    <w:pPr>
      <w:ind w:firstLineChars="200" w:firstLine="420"/>
    </w:pPr>
  </w:style>
  <w:style w:type="paragraph" w:customStyle="1" w:styleId="11">
    <w:name w:val="样式1 1."/>
    <w:basedOn w:val="afd"/>
    <w:link w:val="11Char"/>
    <w:qFormat/>
    <w:rsid w:val="00DE1C68"/>
    <w:pPr>
      <w:numPr>
        <w:numId w:val="11"/>
      </w:numPr>
      <w:ind w:firstLineChars="0"/>
    </w:pPr>
  </w:style>
  <w:style w:type="paragraph" w:customStyle="1" w:styleId="21">
    <w:name w:val="样式2 1)"/>
    <w:basedOn w:val="afd"/>
    <w:link w:val="21Char"/>
    <w:qFormat/>
    <w:rsid w:val="00DE1C68"/>
    <w:pPr>
      <w:numPr>
        <w:numId w:val="12"/>
      </w:numPr>
      <w:ind w:firstLineChars="0"/>
    </w:pPr>
  </w:style>
  <w:style w:type="character" w:customStyle="1" w:styleId="afe">
    <w:name w:val="列出段落 字符"/>
    <w:basedOn w:val="a3"/>
    <w:link w:val="afd"/>
    <w:uiPriority w:val="34"/>
    <w:rsid w:val="00DE1C68"/>
    <w:rPr>
      <w:rFonts w:ascii="Arial Narrow" w:hAnsi="Arial Narrow"/>
      <w:sz w:val="24"/>
    </w:rPr>
  </w:style>
  <w:style w:type="character" w:customStyle="1" w:styleId="11Char">
    <w:name w:val="样式1 1. Char"/>
    <w:basedOn w:val="afe"/>
    <w:link w:val="11"/>
    <w:rsid w:val="00DE1C68"/>
    <w:rPr>
      <w:rFonts w:ascii="Arial Narrow" w:hAnsi="Arial Narrow"/>
      <w:sz w:val="24"/>
    </w:rPr>
  </w:style>
  <w:style w:type="paragraph" w:customStyle="1" w:styleId="3a">
    <w:name w:val="样式3 a."/>
    <w:basedOn w:val="afd"/>
    <w:link w:val="3aChar"/>
    <w:qFormat/>
    <w:rsid w:val="00DE1C68"/>
    <w:pPr>
      <w:numPr>
        <w:numId w:val="16"/>
      </w:numPr>
      <w:ind w:firstLineChars="0"/>
    </w:pPr>
  </w:style>
  <w:style w:type="character" w:customStyle="1" w:styleId="21Char">
    <w:name w:val="样式2 1) Char"/>
    <w:basedOn w:val="afe"/>
    <w:link w:val="21"/>
    <w:rsid w:val="00DE1C68"/>
    <w:rPr>
      <w:rFonts w:ascii="Arial Narrow" w:hAnsi="Arial Narrow"/>
      <w:sz w:val="24"/>
    </w:rPr>
  </w:style>
  <w:style w:type="character" w:customStyle="1" w:styleId="3aChar">
    <w:name w:val="样式3 a. Char"/>
    <w:basedOn w:val="afe"/>
    <w:link w:val="3a"/>
    <w:rsid w:val="00DE1C68"/>
    <w:rPr>
      <w:rFonts w:ascii="Arial Narrow" w:hAnsi="Arial Narrow"/>
      <w:sz w:val="24"/>
    </w:rPr>
  </w:style>
  <w:style w:type="paragraph" w:customStyle="1" w:styleId="a">
    <w:name w:val="样式 实心圆"/>
    <w:basedOn w:val="11"/>
    <w:qFormat/>
    <w:rsid w:val="00DE1C68"/>
    <w:pPr>
      <w:numPr>
        <w:numId w:val="8"/>
      </w:numPr>
    </w:pPr>
  </w:style>
  <w:style w:type="paragraph" w:customStyle="1" w:styleId="a0">
    <w:name w:val="样式 热带鱼"/>
    <w:basedOn w:val="21"/>
    <w:qFormat/>
    <w:rsid w:val="00DE1C68"/>
    <w:pPr>
      <w:numPr>
        <w:numId w:val="13"/>
      </w:numPr>
    </w:pPr>
  </w:style>
  <w:style w:type="paragraph" w:customStyle="1" w:styleId="a1">
    <w:name w:val="样式 星"/>
    <w:basedOn w:val="21"/>
    <w:qFormat/>
    <w:rsid w:val="00DE1C68"/>
    <w:pPr>
      <w:numPr>
        <w:numId w:val="15"/>
      </w:numPr>
    </w:pPr>
  </w:style>
  <w:style w:type="paragraph" w:customStyle="1" w:styleId="aff">
    <w:name w:val="样式 参考文字"/>
    <w:basedOn w:val="a2"/>
    <w:rsid w:val="00DE1C68"/>
    <w:pPr>
      <w:ind w:left="900"/>
    </w:pPr>
    <w:rPr>
      <w:i/>
      <w:color w:val="4F81BD" w:themeColor="accent1"/>
      <w:sz w:val="21"/>
    </w:rPr>
  </w:style>
  <w:style w:type="paragraph" w:styleId="TOC">
    <w:name w:val="TOC Heading"/>
    <w:basedOn w:val="1"/>
    <w:next w:val="a2"/>
    <w:uiPriority w:val="39"/>
    <w:semiHidden/>
    <w:unhideWhenUsed/>
    <w:qFormat/>
    <w:rsid w:val="00DE1C6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0">
    <w:name w:val="文件编号"/>
    <w:basedOn w:val="a2"/>
    <w:link w:val="Char"/>
    <w:qFormat/>
    <w:rsid w:val="00DE1C68"/>
    <w:pPr>
      <w:wordWrap w:val="0"/>
      <w:jc w:val="right"/>
    </w:pPr>
    <w:rPr>
      <w:noProof/>
      <w:szCs w:val="21"/>
    </w:rPr>
  </w:style>
  <w:style w:type="paragraph" w:customStyle="1" w:styleId="aff1">
    <w:name w:val="程序文件页眉"/>
    <w:basedOn w:val="a6"/>
    <w:link w:val="Char0"/>
    <w:qFormat/>
    <w:rsid w:val="00DE1C68"/>
    <w:pPr>
      <w:pBdr>
        <w:bottom w:val="single" w:sz="4" w:space="1" w:color="auto"/>
      </w:pBdr>
      <w:spacing w:line="240" w:lineRule="auto"/>
      <w:jc w:val="distribute"/>
    </w:pPr>
    <w:rPr>
      <w:rFonts w:eastAsia="宋体"/>
      <w:szCs w:val="21"/>
    </w:rPr>
  </w:style>
  <w:style w:type="character" w:customStyle="1" w:styleId="Char">
    <w:name w:val="文件编号 Char"/>
    <w:basedOn w:val="a3"/>
    <w:link w:val="aff0"/>
    <w:rsid w:val="00DE1C68"/>
    <w:rPr>
      <w:rFonts w:ascii="Arial Narrow" w:hAnsi="Arial Narrow"/>
      <w:noProof/>
      <w:sz w:val="24"/>
      <w:szCs w:val="21"/>
    </w:rPr>
  </w:style>
  <w:style w:type="paragraph" w:customStyle="1" w:styleId="aff2">
    <w:name w:val="程序文件页脚"/>
    <w:basedOn w:val="a8"/>
    <w:link w:val="Char1"/>
    <w:qFormat/>
    <w:rsid w:val="00DE1C68"/>
    <w:pPr>
      <w:pBdr>
        <w:top w:val="single" w:sz="6" w:space="1" w:color="auto"/>
      </w:pBdr>
      <w:tabs>
        <w:tab w:val="right" w:pos="9360"/>
      </w:tabs>
      <w:ind w:right="53"/>
      <w:jc w:val="distribute"/>
    </w:pPr>
    <w:rPr>
      <w:rFonts w:eastAsia="宋体"/>
    </w:rPr>
  </w:style>
  <w:style w:type="character" w:customStyle="1" w:styleId="Char0">
    <w:name w:val="程序文件页眉 Char"/>
    <w:basedOn w:val="a7"/>
    <w:link w:val="aff1"/>
    <w:rsid w:val="00DE1C68"/>
    <w:rPr>
      <w:rFonts w:ascii="Arial Narrow" w:eastAsia="宋体" w:hAnsi="Arial Narrow"/>
      <w:sz w:val="18"/>
      <w:szCs w:val="21"/>
    </w:rPr>
  </w:style>
  <w:style w:type="character" w:customStyle="1" w:styleId="Char1">
    <w:name w:val="程序文件页脚 Char"/>
    <w:basedOn w:val="a9"/>
    <w:link w:val="aff2"/>
    <w:rsid w:val="00DE1C68"/>
    <w:rPr>
      <w:rFonts w:ascii="Arial Narrow" w:eastAsia="宋体" w:hAnsi="Arial Narrow"/>
      <w:sz w:val="18"/>
      <w:szCs w:val="18"/>
    </w:rPr>
  </w:style>
  <w:style w:type="paragraph" w:customStyle="1" w:styleId="aff3">
    <w:name w:val="首行缩进"/>
    <w:basedOn w:val="a2"/>
    <w:link w:val="Char2"/>
    <w:qFormat/>
    <w:rsid w:val="00DE1C68"/>
    <w:pPr>
      <w:ind w:firstLineChars="200" w:firstLine="480"/>
    </w:pPr>
    <w:rPr>
      <w:szCs w:val="24"/>
    </w:rPr>
  </w:style>
  <w:style w:type="character" w:customStyle="1" w:styleId="Char2">
    <w:name w:val="首行缩进 Char"/>
    <w:basedOn w:val="a3"/>
    <w:link w:val="aff3"/>
    <w:rsid w:val="00DE1C68"/>
    <w:rPr>
      <w:rFonts w:ascii="Arial Narrow" w:hAnsi="Arial Narrow"/>
      <w:sz w:val="24"/>
      <w:szCs w:val="24"/>
    </w:rPr>
  </w:style>
  <w:style w:type="paragraph" w:customStyle="1" w:styleId="aff4">
    <w:name w:val="模板样例"/>
    <w:basedOn w:val="3a"/>
    <w:link w:val="Char3"/>
    <w:qFormat/>
    <w:rsid w:val="00DE1C68"/>
    <w:pPr>
      <w:numPr>
        <w:numId w:val="0"/>
      </w:numPr>
      <w:ind w:leftChars="200" w:left="200"/>
    </w:pPr>
    <w:rPr>
      <w:i/>
      <w:color w:val="548DD4" w:themeColor="text2" w:themeTint="99"/>
      <w:szCs w:val="21"/>
    </w:rPr>
  </w:style>
  <w:style w:type="paragraph" w:customStyle="1" w:styleId="aff5">
    <w:name w:val="模板实例"/>
    <w:basedOn w:val="aff3"/>
    <w:link w:val="Char4"/>
    <w:qFormat/>
    <w:rsid w:val="00DE1C68"/>
    <w:pPr>
      <w:ind w:firstLine="420"/>
    </w:pPr>
    <w:rPr>
      <w:i/>
      <w:szCs w:val="21"/>
    </w:rPr>
  </w:style>
  <w:style w:type="character" w:customStyle="1" w:styleId="Char3">
    <w:name w:val="模板样例 Char"/>
    <w:basedOn w:val="3aChar"/>
    <w:link w:val="aff4"/>
    <w:rsid w:val="00DE1C68"/>
    <w:rPr>
      <w:rFonts w:ascii="Arial Narrow" w:hAnsi="Arial Narrow"/>
      <w:i/>
      <w:color w:val="548DD4" w:themeColor="text2" w:themeTint="99"/>
      <w:sz w:val="24"/>
      <w:szCs w:val="21"/>
    </w:rPr>
  </w:style>
  <w:style w:type="paragraph" w:customStyle="1" w:styleId="aff6">
    <w:name w:val="表格标题"/>
    <w:basedOn w:val="3a"/>
    <w:link w:val="Char5"/>
    <w:qFormat/>
    <w:rsid w:val="00DE1C68"/>
    <w:pPr>
      <w:numPr>
        <w:numId w:val="0"/>
      </w:numPr>
      <w:jc w:val="center"/>
    </w:pPr>
    <w:rPr>
      <w:b/>
      <w:szCs w:val="21"/>
    </w:rPr>
  </w:style>
  <w:style w:type="character" w:customStyle="1" w:styleId="Char4">
    <w:name w:val="模板实例 Char"/>
    <w:basedOn w:val="Char2"/>
    <w:link w:val="aff5"/>
    <w:rsid w:val="00DE1C68"/>
    <w:rPr>
      <w:rFonts w:ascii="Arial Narrow" w:hAnsi="Arial Narrow"/>
      <w:i/>
      <w:sz w:val="24"/>
      <w:szCs w:val="21"/>
    </w:rPr>
  </w:style>
  <w:style w:type="paragraph" w:customStyle="1" w:styleId="aff7">
    <w:name w:val="表格内容"/>
    <w:basedOn w:val="3a"/>
    <w:link w:val="Char6"/>
    <w:qFormat/>
    <w:rsid w:val="00DE1C68"/>
    <w:pPr>
      <w:numPr>
        <w:numId w:val="0"/>
      </w:numPr>
      <w:jc w:val="left"/>
    </w:pPr>
    <w:rPr>
      <w:szCs w:val="21"/>
    </w:rPr>
  </w:style>
  <w:style w:type="character" w:customStyle="1" w:styleId="Char5">
    <w:name w:val="表格标题 Char"/>
    <w:basedOn w:val="3aChar"/>
    <w:link w:val="aff6"/>
    <w:rsid w:val="00DE1C68"/>
    <w:rPr>
      <w:rFonts w:ascii="Arial Narrow" w:hAnsi="Arial Narrow"/>
      <w:b/>
      <w:sz w:val="24"/>
      <w:szCs w:val="21"/>
    </w:rPr>
  </w:style>
  <w:style w:type="character" w:customStyle="1" w:styleId="Char6">
    <w:name w:val="表格内容 Char"/>
    <w:basedOn w:val="3aChar"/>
    <w:link w:val="aff7"/>
    <w:rsid w:val="00DE1C68"/>
    <w:rPr>
      <w:rFonts w:ascii="Arial Narrow" w:hAnsi="Arial Narro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243;&#24207;&#25991;&#20214;&#27169;&#26495;V21.0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F3797-A7B2-4EB8-9A22-B10E0989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程序文件模板V21.0</Template>
  <TotalTime>59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JImSi</dc:creator>
  <cp:lastModifiedBy>xjl</cp:lastModifiedBy>
  <cp:revision>28</cp:revision>
  <dcterms:created xsi:type="dcterms:W3CDTF">2015-06-23T06:20:00Z</dcterms:created>
  <dcterms:modified xsi:type="dcterms:W3CDTF">2023-03-04T01:05:00Z</dcterms:modified>
</cp:coreProperties>
</file>